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6D7101" w14:textId="09B0CB90" w:rsidR="00F07B9D" w:rsidRPr="005D63A3" w:rsidRDefault="00945143" w:rsidP="00FA7F74">
      <w:pPr>
        <w:pStyle w:val="Title"/>
        <w:spacing w:before="0"/>
      </w:pPr>
      <w:r>
        <w:t>Sharpening API Code - Mac</w:t>
      </w:r>
    </w:p>
    <w:p w14:paraId="0295190C" w14:textId="77777777" w:rsidR="00663D17" w:rsidRDefault="00663D17" w:rsidP="009331B3">
      <w:pPr>
        <w:pStyle w:val="Subtitle"/>
        <w:spacing w:after="0"/>
      </w:pPr>
      <w:r>
        <w:t>ECOSTRESS Tutorials</w:t>
      </w:r>
    </w:p>
    <w:p w14:paraId="2CEE8135" w14:textId="64506C77" w:rsidR="00153609" w:rsidRPr="00153609" w:rsidRDefault="00153609" w:rsidP="009331B3">
      <w:pPr>
        <w:pStyle w:val="Quote"/>
        <w:spacing w:before="100"/>
        <w:rPr>
          <w:rStyle w:val="SubtleEmphasis"/>
        </w:rPr>
      </w:pPr>
      <w:r>
        <w:rPr>
          <w:rStyle w:val="SubtleEmphasis"/>
        </w:rPr>
        <w:t xml:space="preserve">This tutorial will show you how to </w:t>
      </w:r>
      <w:r w:rsidR="007E4772">
        <w:rPr>
          <w:rStyle w:val="SubtleEmphasis"/>
        </w:rPr>
        <w:t>use the ECOSTRESS Sharpening API code</w:t>
      </w:r>
      <w:r>
        <w:rPr>
          <w:rStyle w:val="SubtleEmphasis"/>
        </w:rPr>
        <w:t xml:space="preserve"> </w:t>
      </w:r>
      <w:r w:rsidR="007E4772">
        <w:rPr>
          <w:rStyle w:val="SubtleEmphasis"/>
        </w:rPr>
        <w:t>on</w:t>
      </w:r>
      <w:r>
        <w:rPr>
          <w:rStyle w:val="SubtleEmphasis"/>
        </w:rPr>
        <w:t xml:space="preserve"> MacOS.</w:t>
      </w:r>
    </w:p>
    <w:sdt>
      <w:sdtPr>
        <w:rPr>
          <w:rFonts w:cstheme="minorBidi"/>
          <w:bCs w:val="0"/>
          <w:color w:val="auto"/>
          <w:spacing w:val="0"/>
          <w:sz w:val="20"/>
          <w:szCs w:val="20"/>
        </w:rPr>
        <w:id w:val="-1138019572"/>
        <w:docPartObj>
          <w:docPartGallery w:val="Table of Contents"/>
          <w:docPartUnique/>
        </w:docPartObj>
      </w:sdtPr>
      <w:sdtEndPr>
        <w:rPr>
          <w:b/>
          <w:noProof/>
          <w:sz w:val="24"/>
        </w:rPr>
      </w:sdtEndPr>
      <w:sdtContent>
        <w:p w14:paraId="54DF894C" w14:textId="77777777" w:rsidR="002B03DB" w:rsidRDefault="002B03DB">
          <w:pPr>
            <w:pStyle w:val="TOCHeading"/>
          </w:pPr>
          <w:r>
            <w:t>Table of Contents</w:t>
          </w:r>
        </w:p>
        <w:p w14:paraId="27084225" w14:textId="3EA29013" w:rsidR="001C466F" w:rsidRDefault="002B03DB">
          <w:pPr>
            <w:pStyle w:val="TOC1"/>
            <w:tabs>
              <w:tab w:val="right" w:leader="dot" w:pos="9350"/>
            </w:tabs>
            <w:rPr>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82902946" w:history="1">
            <w:r w:rsidR="001C466F" w:rsidRPr="005F5356">
              <w:rPr>
                <w:rStyle w:val="Hyperlink"/>
                <w:noProof/>
              </w:rPr>
              <w:t>Prerequisites</w:t>
            </w:r>
            <w:r w:rsidR="001C466F">
              <w:rPr>
                <w:noProof/>
                <w:webHidden/>
              </w:rPr>
              <w:tab/>
            </w:r>
            <w:r w:rsidR="001C466F">
              <w:rPr>
                <w:noProof/>
                <w:webHidden/>
              </w:rPr>
              <w:fldChar w:fldCharType="begin"/>
            </w:r>
            <w:r w:rsidR="001C466F">
              <w:rPr>
                <w:noProof/>
                <w:webHidden/>
              </w:rPr>
              <w:instrText xml:space="preserve"> PAGEREF _Toc182902946 \h </w:instrText>
            </w:r>
            <w:r w:rsidR="001C466F">
              <w:rPr>
                <w:noProof/>
                <w:webHidden/>
              </w:rPr>
            </w:r>
            <w:r w:rsidR="001C466F">
              <w:rPr>
                <w:noProof/>
                <w:webHidden/>
              </w:rPr>
              <w:fldChar w:fldCharType="separate"/>
            </w:r>
            <w:r w:rsidR="00961446">
              <w:rPr>
                <w:noProof/>
                <w:webHidden/>
              </w:rPr>
              <w:t>1</w:t>
            </w:r>
            <w:r w:rsidR="001C466F">
              <w:rPr>
                <w:noProof/>
                <w:webHidden/>
              </w:rPr>
              <w:fldChar w:fldCharType="end"/>
            </w:r>
          </w:hyperlink>
        </w:p>
        <w:p w14:paraId="02DE4B2B" w14:textId="1015013F" w:rsidR="001C466F" w:rsidRDefault="001C466F">
          <w:pPr>
            <w:pStyle w:val="TOC1"/>
            <w:tabs>
              <w:tab w:val="right" w:leader="dot" w:pos="9350"/>
            </w:tabs>
            <w:rPr>
              <w:b w:val="0"/>
              <w:bCs w:val="0"/>
              <w:i w:val="0"/>
              <w:iCs w:val="0"/>
              <w:noProof/>
              <w:kern w:val="2"/>
              <w14:ligatures w14:val="standardContextual"/>
            </w:rPr>
          </w:pPr>
          <w:hyperlink w:anchor="_Toc182902947" w:history="1">
            <w:r w:rsidRPr="005F5356">
              <w:rPr>
                <w:rStyle w:val="Hyperlink"/>
                <w:noProof/>
              </w:rPr>
              <w:t>What is Sharpening and what is an API?</w:t>
            </w:r>
            <w:r>
              <w:rPr>
                <w:noProof/>
                <w:webHidden/>
              </w:rPr>
              <w:tab/>
            </w:r>
            <w:r>
              <w:rPr>
                <w:noProof/>
                <w:webHidden/>
              </w:rPr>
              <w:fldChar w:fldCharType="begin"/>
            </w:r>
            <w:r>
              <w:rPr>
                <w:noProof/>
                <w:webHidden/>
              </w:rPr>
              <w:instrText xml:space="preserve"> PAGEREF _Toc182902947 \h </w:instrText>
            </w:r>
            <w:r>
              <w:rPr>
                <w:noProof/>
                <w:webHidden/>
              </w:rPr>
            </w:r>
            <w:r>
              <w:rPr>
                <w:noProof/>
                <w:webHidden/>
              </w:rPr>
              <w:fldChar w:fldCharType="separate"/>
            </w:r>
            <w:r w:rsidR="00961446">
              <w:rPr>
                <w:noProof/>
                <w:webHidden/>
              </w:rPr>
              <w:t>2</w:t>
            </w:r>
            <w:r>
              <w:rPr>
                <w:noProof/>
                <w:webHidden/>
              </w:rPr>
              <w:fldChar w:fldCharType="end"/>
            </w:r>
          </w:hyperlink>
        </w:p>
        <w:p w14:paraId="24F6518E" w14:textId="1B1AB115" w:rsidR="001C466F" w:rsidRDefault="001C466F">
          <w:pPr>
            <w:pStyle w:val="TOC1"/>
            <w:tabs>
              <w:tab w:val="right" w:leader="dot" w:pos="9350"/>
            </w:tabs>
            <w:rPr>
              <w:b w:val="0"/>
              <w:bCs w:val="0"/>
              <w:i w:val="0"/>
              <w:iCs w:val="0"/>
              <w:noProof/>
              <w:kern w:val="2"/>
              <w14:ligatures w14:val="standardContextual"/>
            </w:rPr>
          </w:pPr>
          <w:hyperlink w:anchor="_Toc182902948" w:history="1">
            <w:r w:rsidRPr="005F5356">
              <w:rPr>
                <w:rStyle w:val="Hyperlink"/>
                <w:noProof/>
              </w:rPr>
              <w:t>What is Copernicus Data Space?</w:t>
            </w:r>
            <w:r>
              <w:rPr>
                <w:noProof/>
                <w:webHidden/>
              </w:rPr>
              <w:tab/>
            </w:r>
            <w:r>
              <w:rPr>
                <w:noProof/>
                <w:webHidden/>
              </w:rPr>
              <w:fldChar w:fldCharType="begin"/>
            </w:r>
            <w:r>
              <w:rPr>
                <w:noProof/>
                <w:webHidden/>
              </w:rPr>
              <w:instrText xml:space="preserve"> PAGEREF _Toc182902948 \h </w:instrText>
            </w:r>
            <w:r>
              <w:rPr>
                <w:noProof/>
                <w:webHidden/>
              </w:rPr>
            </w:r>
            <w:r>
              <w:rPr>
                <w:noProof/>
                <w:webHidden/>
              </w:rPr>
              <w:fldChar w:fldCharType="separate"/>
            </w:r>
            <w:r w:rsidR="00961446">
              <w:rPr>
                <w:noProof/>
                <w:webHidden/>
              </w:rPr>
              <w:t>2</w:t>
            </w:r>
            <w:r>
              <w:rPr>
                <w:noProof/>
                <w:webHidden/>
              </w:rPr>
              <w:fldChar w:fldCharType="end"/>
            </w:r>
          </w:hyperlink>
        </w:p>
        <w:p w14:paraId="18A374C4" w14:textId="584B4D38" w:rsidR="001C466F" w:rsidRDefault="001C466F">
          <w:pPr>
            <w:pStyle w:val="TOC2"/>
            <w:tabs>
              <w:tab w:val="right" w:leader="dot" w:pos="9350"/>
            </w:tabs>
            <w:rPr>
              <w:b w:val="0"/>
              <w:bCs w:val="0"/>
              <w:noProof/>
              <w:kern w:val="2"/>
              <w:sz w:val="24"/>
              <w:szCs w:val="24"/>
              <w14:ligatures w14:val="standardContextual"/>
            </w:rPr>
          </w:pPr>
          <w:hyperlink w:anchor="_Toc182902949" w:history="1">
            <w:r w:rsidRPr="005F5356">
              <w:rPr>
                <w:rStyle w:val="Hyperlink"/>
                <w:noProof/>
              </w:rPr>
              <w:t>Creating a Copernicus Login</w:t>
            </w:r>
            <w:r>
              <w:rPr>
                <w:noProof/>
                <w:webHidden/>
              </w:rPr>
              <w:tab/>
            </w:r>
            <w:r>
              <w:rPr>
                <w:noProof/>
                <w:webHidden/>
              </w:rPr>
              <w:fldChar w:fldCharType="begin"/>
            </w:r>
            <w:r>
              <w:rPr>
                <w:noProof/>
                <w:webHidden/>
              </w:rPr>
              <w:instrText xml:space="preserve"> PAGEREF _Toc182902949 \h </w:instrText>
            </w:r>
            <w:r>
              <w:rPr>
                <w:noProof/>
                <w:webHidden/>
              </w:rPr>
            </w:r>
            <w:r>
              <w:rPr>
                <w:noProof/>
                <w:webHidden/>
              </w:rPr>
              <w:fldChar w:fldCharType="separate"/>
            </w:r>
            <w:r w:rsidR="00961446">
              <w:rPr>
                <w:noProof/>
                <w:webHidden/>
              </w:rPr>
              <w:t>2</w:t>
            </w:r>
            <w:r>
              <w:rPr>
                <w:noProof/>
                <w:webHidden/>
              </w:rPr>
              <w:fldChar w:fldCharType="end"/>
            </w:r>
          </w:hyperlink>
        </w:p>
        <w:p w14:paraId="51C35091" w14:textId="761D6192" w:rsidR="001C466F" w:rsidRDefault="001C466F">
          <w:pPr>
            <w:pStyle w:val="TOC1"/>
            <w:tabs>
              <w:tab w:val="right" w:leader="dot" w:pos="9350"/>
            </w:tabs>
            <w:rPr>
              <w:b w:val="0"/>
              <w:bCs w:val="0"/>
              <w:i w:val="0"/>
              <w:iCs w:val="0"/>
              <w:noProof/>
              <w:kern w:val="2"/>
              <w14:ligatures w14:val="standardContextual"/>
            </w:rPr>
          </w:pPr>
          <w:hyperlink w:anchor="_Toc182902950" w:history="1">
            <w:r w:rsidRPr="005F5356">
              <w:rPr>
                <w:rStyle w:val="Hyperlink"/>
                <w:noProof/>
              </w:rPr>
              <w:t>What is pyDMS?</w:t>
            </w:r>
            <w:r>
              <w:rPr>
                <w:noProof/>
                <w:webHidden/>
              </w:rPr>
              <w:tab/>
            </w:r>
            <w:r>
              <w:rPr>
                <w:noProof/>
                <w:webHidden/>
              </w:rPr>
              <w:fldChar w:fldCharType="begin"/>
            </w:r>
            <w:r>
              <w:rPr>
                <w:noProof/>
                <w:webHidden/>
              </w:rPr>
              <w:instrText xml:space="preserve"> PAGEREF _Toc182902950 \h </w:instrText>
            </w:r>
            <w:r>
              <w:rPr>
                <w:noProof/>
                <w:webHidden/>
              </w:rPr>
            </w:r>
            <w:r>
              <w:rPr>
                <w:noProof/>
                <w:webHidden/>
              </w:rPr>
              <w:fldChar w:fldCharType="separate"/>
            </w:r>
            <w:r w:rsidR="00961446">
              <w:rPr>
                <w:noProof/>
                <w:webHidden/>
              </w:rPr>
              <w:t>4</w:t>
            </w:r>
            <w:r>
              <w:rPr>
                <w:noProof/>
                <w:webHidden/>
              </w:rPr>
              <w:fldChar w:fldCharType="end"/>
            </w:r>
          </w:hyperlink>
        </w:p>
        <w:p w14:paraId="4CF6A633" w14:textId="71B6382E" w:rsidR="001C466F" w:rsidRDefault="001C466F">
          <w:pPr>
            <w:pStyle w:val="TOC2"/>
            <w:tabs>
              <w:tab w:val="right" w:leader="dot" w:pos="9350"/>
            </w:tabs>
            <w:rPr>
              <w:b w:val="0"/>
              <w:bCs w:val="0"/>
              <w:noProof/>
              <w:kern w:val="2"/>
              <w:sz w:val="24"/>
              <w:szCs w:val="24"/>
              <w14:ligatures w14:val="standardContextual"/>
            </w:rPr>
          </w:pPr>
          <w:hyperlink w:anchor="_Toc182902951" w:history="1">
            <w:r w:rsidRPr="005F5356">
              <w:rPr>
                <w:rStyle w:val="Hyperlink"/>
                <w:noProof/>
              </w:rPr>
              <w:t>Downloading Code and pyDMS from GitHub</w:t>
            </w:r>
            <w:r>
              <w:rPr>
                <w:noProof/>
                <w:webHidden/>
              </w:rPr>
              <w:tab/>
            </w:r>
            <w:r>
              <w:rPr>
                <w:noProof/>
                <w:webHidden/>
              </w:rPr>
              <w:fldChar w:fldCharType="begin"/>
            </w:r>
            <w:r>
              <w:rPr>
                <w:noProof/>
                <w:webHidden/>
              </w:rPr>
              <w:instrText xml:space="preserve"> PAGEREF _Toc182902951 \h </w:instrText>
            </w:r>
            <w:r>
              <w:rPr>
                <w:noProof/>
                <w:webHidden/>
              </w:rPr>
            </w:r>
            <w:r>
              <w:rPr>
                <w:noProof/>
                <w:webHidden/>
              </w:rPr>
              <w:fldChar w:fldCharType="separate"/>
            </w:r>
            <w:r w:rsidR="00961446">
              <w:rPr>
                <w:noProof/>
                <w:webHidden/>
              </w:rPr>
              <w:t>5</w:t>
            </w:r>
            <w:r>
              <w:rPr>
                <w:noProof/>
                <w:webHidden/>
              </w:rPr>
              <w:fldChar w:fldCharType="end"/>
            </w:r>
          </w:hyperlink>
        </w:p>
        <w:p w14:paraId="2D52DAAE" w14:textId="7B781C84" w:rsidR="001C466F" w:rsidRDefault="001C466F">
          <w:pPr>
            <w:pStyle w:val="TOC1"/>
            <w:tabs>
              <w:tab w:val="right" w:leader="dot" w:pos="9350"/>
            </w:tabs>
            <w:rPr>
              <w:b w:val="0"/>
              <w:bCs w:val="0"/>
              <w:i w:val="0"/>
              <w:iCs w:val="0"/>
              <w:noProof/>
              <w:kern w:val="2"/>
              <w14:ligatures w14:val="standardContextual"/>
            </w:rPr>
          </w:pPr>
          <w:hyperlink w:anchor="_Toc182902952" w:history="1">
            <w:r w:rsidRPr="005F5356">
              <w:rPr>
                <w:rStyle w:val="Hyperlink"/>
                <w:noProof/>
              </w:rPr>
              <w:t>What is an OAuth client?</w:t>
            </w:r>
            <w:r>
              <w:rPr>
                <w:noProof/>
                <w:webHidden/>
              </w:rPr>
              <w:tab/>
            </w:r>
            <w:r>
              <w:rPr>
                <w:noProof/>
                <w:webHidden/>
              </w:rPr>
              <w:fldChar w:fldCharType="begin"/>
            </w:r>
            <w:r>
              <w:rPr>
                <w:noProof/>
                <w:webHidden/>
              </w:rPr>
              <w:instrText xml:space="preserve"> PAGEREF _Toc182902952 \h </w:instrText>
            </w:r>
            <w:r>
              <w:rPr>
                <w:noProof/>
                <w:webHidden/>
              </w:rPr>
            </w:r>
            <w:r>
              <w:rPr>
                <w:noProof/>
                <w:webHidden/>
              </w:rPr>
              <w:fldChar w:fldCharType="separate"/>
            </w:r>
            <w:r w:rsidR="00961446">
              <w:rPr>
                <w:noProof/>
                <w:webHidden/>
              </w:rPr>
              <w:t>6</w:t>
            </w:r>
            <w:r>
              <w:rPr>
                <w:noProof/>
                <w:webHidden/>
              </w:rPr>
              <w:fldChar w:fldCharType="end"/>
            </w:r>
          </w:hyperlink>
        </w:p>
        <w:p w14:paraId="5E9C0B1E" w14:textId="52AE966B" w:rsidR="001C466F" w:rsidRDefault="001C466F">
          <w:pPr>
            <w:pStyle w:val="TOC2"/>
            <w:tabs>
              <w:tab w:val="right" w:leader="dot" w:pos="9350"/>
            </w:tabs>
            <w:rPr>
              <w:b w:val="0"/>
              <w:bCs w:val="0"/>
              <w:noProof/>
              <w:kern w:val="2"/>
              <w:sz w:val="24"/>
              <w:szCs w:val="24"/>
              <w14:ligatures w14:val="standardContextual"/>
            </w:rPr>
          </w:pPr>
          <w:hyperlink w:anchor="_Toc182902953" w:history="1">
            <w:r w:rsidRPr="005F5356">
              <w:rPr>
                <w:rStyle w:val="Hyperlink"/>
                <w:noProof/>
              </w:rPr>
              <w:t>Creating a New OAuth Client</w:t>
            </w:r>
            <w:r>
              <w:rPr>
                <w:noProof/>
                <w:webHidden/>
              </w:rPr>
              <w:tab/>
            </w:r>
            <w:r>
              <w:rPr>
                <w:noProof/>
                <w:webHidden/>
              </w:rPr>
              <w:fldChar w:fldCharType="begin"/>
            </w:r>
            <w:r>
              <w:rPr>
                <w:noProof/>
                <w:webHidden/>
              </w:rPr>
              <w:instrText xml:space="preserve"> PAGEREF _Toc182902953 \h </w:instrText>
            </w:r>
            <w:r>
              <w:rPr>
                <w:noProof/>
                <w:webHidden/>
              </w:rPr>
            </w:r>
            <w:r>
              <w:rPr>
                <w:noProof/>
                <w:webHidden/>
              </w:rPr>
              <w:fldChar w:fldCharType="separate"/>
            </w:r>
            <w:r w:rsidR="00961446">
              <w:rPr>
                <w:noProof/>
                <w:webHidden/>
              </w:rPr>
              <w:t>6</w:t>
            </w:r>
            <w:r>
              <w:rPr>
                <w:noProof/>
                <w:webHidden/>
              </w:rPr>
              <w:fldChar w:fldCharType="end"/>
            </w:r>
          </w:hyperlink>
        </w:p>
        <w:p w14:paraId="236369CC" w14:textId="7B0EF4BD" w:rsidR="001C466F" w:rsidRDefault="001C466F">
          <w:pPr>
            <w:pStyle w:val="TOC2"/>
            <w:tabs>
              <w:tab w:val="right" w:leader="dot" w:pos="9350"/>
            </w:tabs>
            <w:rPr>
              <w:b w:val="0"/>
              <w:bCs w:val="0"/>
              <w:noProof/>
              <w:kern w:val="2"/>
              <w:sz w:val="24"/>
              <w:szCs w:val="24"/>
              <w14:ligatures w14:val="standardContextual"/>
            </w:rPr>
          </w:pPr>
          <w:hyperlink w:anchor="_Toc182902954" w:history="1">
            <w:r w:rsidRPr="005F5356">
              <w:rPr>
                <w:rStyle w:val="Hyperlink"/>
                <w:noProof/>
              </w:rPr>
              <w:t>How to Install the Required Packages for your Environment</w:t>
            </w:r>
            <w:r>
              <w:rPr>
                <w:noProof/>
                <w:webHidden/>
              </w:rPr>
              <w:tab/>
            </w:r>
            <w:r>
              <w:rPr>
                <w:noProof/>
                <w:webHidden/>
              </w:rPr>
              <w:fldChar w:fldCharType="begin"/>
            </w:r>
            <w:r>
              <w:rPr>
                <w:noProof/>
                <w:webHidden/>
              </w:rPr>
              <w:instrText xml:space="preserve"> PAGEREF _Toc182902954 \h </w:instrText>
            </w:r>
            <w:r>
              <w:rPr>
                <w:noProof/>
                <w:webHidden/>
              </w:rPr>
            </w:r>
            <w:r>
              <w:rPr>
                <w:noProof/>
                <w:webHidden/>
              </w:rPr>
              <w:fldChar w:fldCharType="separate"/>
            </w:r>
            <w:r w:rsidR="00961446">
              <w:rPr>
                <w:noProof/>
                <w:webHidden/>
              </w:rPr>
              <w:t>9</w:t>
            </w:r>
            <w:r>
              <w:rPr>
                <w:noProof/>
                <w:webHidden/>
              </w:rPr>
              <w:fldChar w:fldCharType="end"/>
            </w:r>
          </w:hyperlink>
        </w:p>
        <w:p w14:paraId="37DE802A" w14:textId="4F89361B" w:rsidR="001C466F" w:rsidRDefault="001C466F">
          <w:pPr>
            <w:pStyle w:val="TOC2"/>
            <w:tabs>
              <w:tab w:val="right" w:leader="dot" w:pos="9350"/>
            </w:tabs>
            <w:rPr>
              <w:b w:val="0"/>
              <w:bCs w:val="0"/>
              <w:noProof/>
              <w:kern w:val="2"/>
              <w:sz w:val="24"/>
              <w:szCs w:val="24"/>
              <w14:ligatures w14:val="standardContextual"/>
            </w:rPr>
          </w:pPr>
          <w:hyperlink w:anchor="_Toc182902955" w:history="1">
            <w:r w:rsidRPr="005F5356">
              <w:rPr>
                <w:rStyle w:val="Hyperlink"/>
                <w:noProof/>
              </w:rPr>
              <w:t>How to Install pyDMS</w:t>
            </w:r>
            <w:r>
              <w:rPr>
                <w:noProof/>
                <w:webHidden/>
              </w:rPr>
              <w:tab/>
            </w:r>
            <w:r>
              <w:rPr>
                <w:noProof/>
                <w:webHidden/>
              </w:rPr>
              <w:fldChar w:fldCharType="begin"/>
            </w:r>
            <w:r>
              <w:rPr>
                <w:noProof/>
                <w:webHidden/>
              </w:rPr>
              <w:instrText xml:space="preserve"> PAGEREF _Toc182902955 \h </w:instrText>
            </w:r>
            <w:r>
              <w:rPr>
                <w:noProof/>
                <w:webHidden/>
              </w:rPr>
            </w:r>
            <w:r>
              <w:rPr>
                <w:noProof/>
                <w:webHidden/>
              </w:rPr>
              <w:fldChar w:fldCharType="separate"/>
            </w:r>
            <w:r w:rsidR="00961446">
              <w:rPr>
                <w:noProof/>
                <w:webHidden/>
              </w:rPr>
              <w:t>12</w:t>
            </w:r>
            <w:r>
              <w:rPr>
                <w:noProof/>
                <w:webHidden/>
              </w:rPr>
              <w:fldChar w:fldCharType="end"/>
            </w:r>
          </w:hyperlink>
        </w:p>
        <w:p w14:paraId="6DE7A8EA" w14:textId="7A78F924" w:rsidR="001C466F" w:rsidRDefault="001C466F">
          <w:pPr>
            <w:pStyle w:val="TOC2"/>
            <w:tabs>
              <w:tab w:val="right" w:leader="dot" w:pos="9350"/>
            </w:tabs>
            <w:rPr>
              <w:b w:val="0"/>
              <w:bCs w:val="0"/>
              <w:noProof/>
              <w:kern w:val="2"/>
              <w:sz w:val="24"/>
              <w:szCs w:val="24"/>
              <w14:ligatures w14:val="standardContextual"/>
            </w:rPr>
          </w:pPr>
          <w:hyperlink w:anchor="_Toc182902956" w:history="1">
            <w:r w:rsidRPr="005F5356">
              <w:rPr>
                <w:rStyle w:val="Hyperlink"/>
                <w:noProof/>
              </w:rPr>
              <w:t>Setting up and Running the Code</w:t>
            </w:r>
            <w:r>
              <w:rPr>
                <w:noProof/>
                <w:webHidden/>
              </w:rPr>
              <w:tab/>
            </w:r>
            <w:r>
              <w:rPr>
                <w:noProof/>
                <w:webHidden/>
              </w:rPr>
              <w:fldChar w:fldCharType="begin"/>
            </w:r>
            <w:r>
              <w:rPr>
                <w:noProof/>
                <w:webHidden/>
              </w:rPr>
              <w:instrText xml:space="preserve"> PAGEREF _Toc182902956 \h </w:instrText>
            </w:r>
            <w:r>
              <w:rPr>
                <w:noProof/>
                <w:webHidden/>
              </w:rPr>
            </w:r>
            <w:r>
              <w:rPr>
                <w:noProof/>
                <w:webHidden/>
              </w:rPr>
              <w:fldChar w:fldCharType="separate"/>
            </w:r>
            <w:r w:rsidR="00961446">
              <w:rPr>
                <w:noProof/>
                <w:webHidden/>
              </w:rPr>
              <w:t>14</w:t>
            </w:r>
            <w:r>
              <w:rPr>
                <w:noProof/>
                <w:webHidden/>
              </w:rPr>
              <w:fldChar w:fldCharType="end"/>
            </w:r>
          </w:hyperlink>
        </w:p>
        <w:p w14:paraId="58927D2A" w14:textId="6B481B28" w:rsidR="00F27098" w:rsidRPr="00F27098" w:rsidRDefault="002B03DB" w:rsidP="002B03DB">
          <w:pPr>
            <w:spacing w:before="0" w:after="0"/>
          </w:pPr>
          <w:r>
            <w:rPr>
              <w:b/>
              <w:bCs/>
              <w:noProof/>
            </w:rPr>
            <w:fldChar w:fldCharType="end"/>
          </w:r>
        </w:p>
      </w:sdtContent>
    </w:sdt>
    <w:p w14:paraId="06D89BE3" w14:textId="250C1EA7" w:rsidR="0043109A" w:rsidRPr="00416924" w:rsidRDefault="007E4772" w:rsidP="00416924">
      <w:pPr>
        <w:pStyle w:val="Heading1"/>
      </w:pPr>
      <w:bookmarkStart w:id="0" w:name="_Toc182902946"/>
      <w:r>
        <w:t>Prerequisites</w:t>
      </w:r>
      <w:bookmarkEnd w:id="0"/>
    </w:p>
    <w:p w14:paraId="109EBCB7" w14:textId="6A3DDBC0" w:rsidR="007E4772" w:rsidRDefault="007E4772" w:rsidP="007E4772">
      <w:r>
        <w:t xml:space="preserve">Before you start this tutorial, make sure you have an Earthdata Login, Visual Studio Code downloaded and set up, and a Python Environment to work with. If you </w:t>
      </w:r>
      <w:r w:rsidR="0093358D">
        <w:t>need help</w:t>
      </w:r>
      <w:r w:rsidR="000C1114">
        <w:t xml:space="preserve"> setting any of these up</w:t>
      </w:r>
      <w:r>
        <w:t xml:space="preserve">, please visit </w:t>
      </w:r>
      <w:hyperlink r:id="rId11" w:history="1">
        <w:r w:rsidRPr="00405C9D">
          <w:rPr>
            <w:rStyle w:val="Hyperlink"/>
          </w:rPr>
          <w:t>https://ecostress.jpl.nasa.gov/tutorials</w:t>
        </w:r>
      </w:hyperlink>
      <w:r>
        <w:t xml:space="preserve"> where you can follow along with the provided tutorials before proceeding with this one. </w:t>
      </w:r>
      <w:r w:rsidR="0086303F">
        <w:t xml:space="preserve">This tutorial will walk you through an example of sharpening images of Dodger Stadium in summer of 2024, but you can follow along with whatever area and time of interest you want. </w:t>
      </w:r>
    </w:p>
    <w:p w14:paraId="720A17ED" w14:textId="77777777" w:rsidR="00853979" w:rsidRDefault="00853979">
      <w:pPr>
        <w:rPr>
          <w:rFonts w:cs="Times New Roman (Body CS)"/>
          <w:bCs/>
          <w:color w:val="000000" w:themeColor="text1"/>
          <w:spacing w:val="15"/>
          <w:sz w:val="22"/>
          <w:szCs w:val="22"/>
        </w:rPr>
      </w:pPr>
      <w:r>
        <w:br w:type="page"/>
      </w:r>
    </w:p>
    <w:p w14:paraId="2054F1F6" w14:textId="0C249238" w:rsidR="008E5659" w:rsidRPr="00416924" w:rsidRDefault="008E5659" w:rsidP="008E5659">
      <w:pPr>
        <w:pStyle w:val="Heading1"/>
      </w:pPr>
      <w:bookmarkStart w:id="1" w:name="_Toc182902947"/>
      <w:r>
        <w:lastRenderedPageBreak/>
        <w:t>What is Sharpening and what is an API?</w:t>
      </w:r>
      <w:bookmarkEnd w:id="1"/>
    </w:p>
    <w:p w14:paraId="437DA936" w14:textId="29605E4A" w:rsidR="00CE11CE" w:rsidRDefault="008E5659" w:rsidP="008E5659">
      <w:r>
        <w:t xml:space="preserve">In remote sensing, image sharpening refers to </w:t>
      </w:r>
      <w:r w:rsidR="00A11E12">
        <w:t>enhancing the spatial resolution of satellite imag</w:t>
      </w:r>
      <w:r w:rsidR="009310DA">
        <w:t>es in order to make them look more detailed.</w:t>
      </w:r>
      <w:r>
        <w:t xml:space="preserve"> </w:t>
      </w:r>
      <w:r w:rsidR="009310DA">
        <w:t>We use</w:t>
      </w:r>
      <w:r>
        <w:t xml:space="preserve"> high resolution images </w:t>
      </w:r>
      <w:r w:rsidR="008F2D7F">
        <w:t>to train a machine-learning model</w:t>
      </w:r>
      <w:r w:rsidR="0005593D">
        <w:t xml:space="preserve"> which is then used to sharpen </w:t>
      </w:r>
      <w:r>
        <w:t xml:space="preserve">low resolution images. In this code, </w:t>
      </w:r>
      <w:r w:rsidR="001F0837">
        <w:t>70-meter</w:t>
      </w:r>
      <w:r>
        <w:t xml:space="preserve"> resolution ECOSTRESS data will be sharpened </w:t>
      </w:r>
      <w:r w:rsidR="00EA2D61">
        <w:t>with</w:t>
      </w:r>
      <w:r>
        <w:t xml:space="preserve"> 20</w:t>
      </w:r>
      <w:r w:rsidR="00EA2D61">
        <w:t>-</w:t>
      </w:r>
      <w:r>
        <w:t>meter Sentinel-2 data. This tool also uses API</w:t>
      </w:r>
      <w:r w:rsidR="009B7E4A">
        <w:t>s</w:t>
      </w:r>
      <w:r>
        <w:t xml:space="preserve"> (Application Programming Interface</w:t>
      </w:r>
      <w:r w:rsidR="00A00C22">
        <w:t>s</w:t>
      </w:r>
      <w:r w:rsidR="00CE11CE">
        <w:t xml:space="preserve">) to download </w:t>
      </w:r>
      <w:r w:rsidR="00F07F83">
        <w:t>both</w:t>
      </w:r>
      <w:r w:rsidR="00CE11CE">
        <w:t xml:space="preserve"> ECOSTRESS </w:t>
      </w:r>
      <w:r w:rsidR="00F07F83">
        <w:t>and</w:t>
      </w:r>
      <w:r w:rsidR="00CE11CE">
        <w:t xml:space="preserve"> Sentinel-2 data</w:t>
      </w:r>
      <w:r w:rsidR="00A00C22">
        <w:t xml:space="preserve"> in your region and time of interest</w:t>
      </w:r>
      <w:r w:rsidR="00CE11CE">
        <w:t xml:space="preserve">. If you </w:t>
      </w:r>
      <w:r w:rsidR="003A66BF">
        <w:t xml:space="preserve">have already downloaded </w:t>
      </w:r>
      <w:r w:rsidR="00CE11CE">
        <w:t>ECOSTRESS data that you would like to sharpen, you can follow the Sharpening Code tutorial that only uses and API to download Sentinel-2 data.</w:t>
      </w:r>
    </w:p>
    <w:p w14:paraId="206FF219" w14:textId="203516B0" w:rsidR="002D1B56" w:rsidRPr="00416924" w:rsidRDefault="002D1B56" w:rsidP="002D1B56">
      <w:pPr>
        <w:pStyle w:val="Heading1"/>
      </w:pPr>
      <w:bookmarkStart w:id="2" w:name="_Toc182902948"/>
      <w:r>
        <w:t>What is Copernicus Data Space?</w:t>
      </w:r>
      <w:bookmarkEnd w:id="2"/>
    </w:p>
    <w:p w14:paraId="4A6F0718" w14:textId="37CAA203" w:rsidR="002D1B56" w:rsidRPr="00E4055B" w:rsidRDefault="002D1B56" w:rsidP="002D1B56">
      <w:r>
        <w:t xml:space="preserve">Copernicus Data Space is a European Space Agency </w:t>
      </w:r>
      <w:r w:rsidR="009B698F">
        <w:t xml:space="preserve">platform </w:t>
      </w:r>
      <w:r>
        <w:t>t</w:t>
      </w:r>
      <w:r w:rsidR="009B698F">
        <w:t>hat</w:t>
      </w:r>
      <w:r>
        <w:t xml:space="preserve"> provide</w:t>
      </w:r>
      <w:r w:rsidR="009B698F">
        <w:t>s</w:t>
      </w:r>
      <w:r>
        <w:t xml:space="preserve"> open data from </w:t>
      </w:r>
      <w:r w:rsidR="00686750">
        <w:t xml:space="preserve">the </w:t>
      </w:r>
      <w:r w:rsidRPr="002D1B56">
        <w:t>Copernicus Earth observation satellites</w:t>
      </w:r>
      <w:r>
        <w:t xml:space="preserve">, including Sentinel-2 data. We need a Copernicus Data Space login in order to create and use the Sentinel Hub API. </w:t>
      </w:r>
      <w:r w:rsidRPr="002D1B56">
        <w:t>An API, or Application Programming Interface,</w:t>
      </w:r>
      <w:r>
        <w:t xml:space="preserve"> </w:t>
      </w:r>
      <w:r w:rsidRPr="002D1B56">
        <w:t>is a tool that allows your code to request and retrieve data from a server or database automatically.</w:t>
      </w:r>
    </w:p>
    <w:p w14:paraId="5B07AF62" w14:textId="35262BA4" w:rsidR="00663D17" w:rsidRDefault="007E4772" w:rsidP="00FE0685">
      <w:pPr>
        <w:pStyle w:val="Heading2"/>
      </w:pPr>
      <w:bookmarkStart w:id="3" w:name="_Toc182902949"/>
      <w:r>
        <w:t>Creating a Copernicus Login</w:t>
      </w:r>
      <w:bookmarkEnd w:id="3"/>
    </w:p>
    <w:p w14:paraId="20FACA5F" w14:textId="263FA180" w:rsidR="007E4772" w:rsidRDefault="007E4772" w:rsidP="007E4772">
      <w:pPr>
        <w:pStyle w:val="ListParagraph"/>
        <w:numPr>
          <w:ilvl w:val="0"/>
          <w:numId w:val="6"/>
        </w:numPr>
        <w:spacing w:before="0" w:after="0" w:line="278" w:lineRule="auto"/>
      </w:pPr>
      <w:r w:rsidRPr="00231365">
        <w:t xml:space="preserve">Start by going to </w:t>
      </w:r>
      <w:hyperlink r:id="rId12" w:history="1">
        <w:r w:rsidRPr="00231365">
          <w:rPr>
            <w:rStyle w:val="Hyperlink"/>
          </w:rPr>
          <w:t>https://dataspace.copernicus.eu/</w:t>
        </w:r>
      </w:hyperlink>
      <w:r w:rsidRPr="00231365">
        <w:t xml:space="preserve"> or by searching the web for </w:t>
      </w:r>
      <w:r w:rsidRPr="00231365">
        <w:rPr>
          <w:b/>
          <w:bCs/>
        </w:rPr>
        <w:t>Copernicus Data Space</w:t>
      </w:r>
      <w:r>
        <w:t xml:space="preserve"> and clicking on the first link. On the website, click the </w:t>
      </w:r>
      <w:r w:rsidRPr="001E6D74">
        <w:rPr>
          <w:b/>
          <w:bCs/>
        </w:rPr>
        <w:t>green profile icon</w:t>
      </w:r>
      <w:r>
        <w:t>.</w:t>
      </w:r>
    </w:p>
    <w:p w14:paraId="0084C7FC" w14:textId="54333BB7" w:rsidR="007E4772" w:rsidRDefault="007E4772" w:rsidP="007E4772">
      <w:pPr>
        <w:spacing w:before="0" w:after="160" w:line="278" w:lineRule="auto"/>
        <w:jc w:val="center"/>
      </w:pPr>
      <w:r>
        <w:rPr>
          <w:noProof/>
        </w:rPr>
        <w:drawing>
          <wp:inline distT="0" distB="0" distL="0" distR="0" wp14:anchorId="4C86BD44" wp14:editId="607D619F">
            <wp:extent cx="4962292" cy="1570567"/>
            <wp:effectExtent l="38100" t="38100" r="41910" b="42545"/>
            <wp:docPr id="112826350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3507" name="Picture 1" descr="Graphical user interface, application, website&#10;&#10;Description automatically generated"/>
                    <pic:cNvPicPr/>
                  </pic:nvPicPr>
                  <pic:blipFill rotWithShape="1">
                    <a:blip r:embed="rId13" cstate="print">
                      <a:extLst>
                        <a:ext uri="{28A0092B-C50C-407E-A947-70E740481C1C}">
                          <a14:useLocalDpi xmlns:a14="http://schemas.microsoft.com/office/drawing/2010/main" val="0"/>
                        </a:ext>
                      </a:extLst>
                    </a:blip>
                    <a:srcRect l="7052" r="7479"/>
                    <a:stretch/>
                  </pic:blipFill>
                  <pic:spPr bwMode="auto">
                    <a:xfrm>
                      <a:off x="0" y="0"/>
                      <a:ext cx="5078535" cy="1607358"/>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1F3DB910" w14:textId="77777777" w:rsidR="00853979" w:rsidRDefault="00853979">
      <w:r>
        <w:br w:type="page"/>
      </w:r>
    </w:p>
    <w:p w14:paraId="503253A3" w14:textId="45170593" w:rsidR="007E4772" w:rsidRDefault="007E4772" w:rsidP="003D70B9">
      <w:pPr>
        <w:pStyle w:val="ListParagraph"/>
        <w:numPr>
          <w:ilvl w:val="0"/>
          <w:numId w:val="6"/>
        </w:numPr>
        <w:spacing w:before="0" w:after="0" w:line="278" w:lineRule="auto"/>
      </w:pPr>
      <w:r>
        <w:lastRenderedPageBreak/>
        <w:t xml:space="preserve">This will take you to the login page. If you already have an account, you can log in and move on to the next section of the tutorial. If you do not have an account, click the green register button. </w:t>
      </w:r>
    </w:p>
    <w:p w14:paraId="464244DC" w14:textId="0102709D" w:rsidR="003D70B9" w:rsidRDefault="003D70B9" w:rsidP="003D70B9">
      <w:pPr>
        <w:spacing w:before="0" w:after="160" w:line="278" w:lineRule="auto"/>
        <w:jc w:val="center"/>
      </w:pPr>
      <w:r>
        <w:rPr>
          <w:noProof/>
        </w:rPr>
        <w:drawing>
          <wp:inline distT="0" distB="0" distL="0" distR="0" wp14:anchorId="55A6F320" wp14:editId="22A0D492">
            <wp:extent cx="4902200" cy="1946215"/>
            <wp:effectExtent l="38100" t="38100" r="38100" b="35560"/>
            <wp:docPr id="595241104"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41104" name="Picture 2"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2924" cy="1954442"/>
                    </a:xfrm>
                    <a:prstGeom prst="rect">
                      <a:avLst/>
                    </a:prstGeom>
                    <a:ln w="38100">
                      <a:solidFill>
                        <a:schemeClr val="accent1">
                          <a:lumMod val="50000"/>
                        </a:schemeClr>
                      </a:solidFill>
                    </a:ln>
                  </pic:spPr>
                </pic:pic>
              </a:graphicData>
            </a:graphic>
          </wp:inline>
        </w:drawing>
      </w:r>
    </w:p>
    <w:p w14:paraId="35BF65BD" w14:textId="77777777" w:rsidR="007E4772" w:rsidRDefault="007E4772" w:rsidP="003D70B9">
      <w:pPr>
        <w:pStyle w:val="ListParagraph"/>
        <w:numPr>
          <w:ilvl w:val="0"/>
          <w:numId w:val="6"/>
        </w:numPr>
        <w:spacing w:before="0" w:after="0" w:line="278" w:lineRule="auto"/>
      </w:pPr>
      <w:r>
        <w:t>Fill out all of the required fields with your personal information, including marking off the check boxes at the bottom of the screen. When you are done, click the green register button.</w:t>
      </w:r>
    </w:p>
    <w:p w14:paraId="42FB5A98" w14:textId="77777777" w:rsidR="003D70B9" w:rsidRDefault="003D70B9" w:rsidP="003D70B9">
      <w:pPr>
        <w:spacing w:before="0" w:after="0" w:line="278" w:lineRule="auto"/>
        <w:jc w:val="center"/>
      </w:pPr>
      <w:r>
        <w:rPr>
          <w:noProof/>
        </w:rPr>
        <w:drawing>
          <wp:inline distT="0" distB="0" distL="0" distR="0" wp14:anchorId="672443F4" wp14:editId="43CEA7A5">
            <wp:extent cx="3348567" cy="1997334"/>
            <wp:effectExtent l="38100" t="38100" r="42545" b="34925"/>
            <wp:docPr id="143934265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2652" name="Picture 3"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8016" cy="2014899"/>
                    </a:xfrm>
                    <a:prstGeom prst="rect">
                      <a:avLst/>
                    </a:prstGeom>
                    <a:ln w="38100">
                      <a:solidFill>
                        <a:schemeClr val="accent1">
                          <a:lumMod val="50000"/>
                        </a:schemeClr>
                      </a:solidFill>
                    </a:ln>
                  </pic:spPr>
                </pic:pic>
              </a:graphicData>
            </a:graphic>
          </wp:inline>
        </w:drawing>
      </w:r>
    </w:p>
    <w:p w14:paraId="7500600F" w14:textId="3FCF627E" w:rsidR="003D70B9" w:rsidRDefault="003D70B9" w:rsidP="003D70B9">
      <w:pPr>
        <w:spacing w:before="0" w:after="0" w:line="278" w:lineRule="auto"/>
        <w:jc w:val="center"/>
      </w:pPr>
      <w:r>
        <w:rPr>
          <w:noProof/>
        </w:rPr>
        <w:drawing>
          <wp:inline distT="0" distB="0" distL="0" distR="0" wp14:anchorId="70AE310F" wp14:editId="27AD70D7">
            <wp:extent cx="639233" cy="353397"/>
            <wp:effectExtent l="38100" t="38100" r="34290" b="40640"/>
            <wp:docPr id="83066497"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6497" name="Picture 4"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008" cy="362671"/>
                    </a:xfrm>
                    <a:prstGeom prst="rect">
                      <a:avLst/>
                    </a:prstGeom>
                    <a:ln w="38100">
                      <a:solidFill>
                        <a:schemeClr val="accent1">
                          <a:lumMod val="50000"/>
                        </a:schemeClr>
                      </a:solidFill>
                    </a:ln>
                  </pic:spPr>
                </pic:pic>
              </a:graphicData>
            </a:graphic>
          </wp:inline>
        </w:drawing>
      </w:r>
    </w:p>
    <w:p w14:paraId="0AAECF1E" w14:textId="77777777" w:rsidR="007E4772" w:rsidRDefault="007E4772" w:rsidP="003D70B9">
      <w:pPr>
        <w:pStyle w:val="ListParagraph"/>
        <w:numPr>
          <w:ilvl w:val="0"/>
          <w:numId w:val="6"/>
        </w:numPr>
        <w:spacing w:after="0" w:line="278" w:lineRule="auto"/>
      </w:pPr>
      <w:r>
        <w:t xml:space="preserve">The window will now display </w:t>
      </w:r>
      <w:r>
        <w:rPr>
          <w:b/>
          <w:bCs/>
        </w:rPr>
        <w:t>Thank you for signing up</w:t>
      </w:r>
      <w:r>
        <w:t xml:space="preserve"> and prompt you to verify your email. Open your email and look for the verification email.</w:t>
      </w:r>
    </w:p>
    <w:p w14:paraId="160886A4" w14:textId="715500C1" w:rsidR="003D70B9" w:rsidRDefault="003D70B9" w:rsidP="003D70B9">
      <w:pPr>
        <w:spacing w:before="0" w:line="278" w:lineRule="auto"/>
        <w:jc w:val="center"/>
      </w:pPr>
      <w:r>
        <w:rPr>
          <w:noProof/>
        </w:rPr>
        <w:drawing>
          <wp:inline distT="0" distB="0" distL="0" distR="0" wp14:anchorId="650AEA84" wp14:editId="6811642A">
            <wp:extent cx="4381500" cy="1155700"/>
            <wp:effectExtent l="38100" t="38100" r="38100" b="38100"/>
            <wp:docPr id="837428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8675" name="Picture 837428675"/>
                    <pic:cNvPicPr/>
                  </pic:nvPicPr>
                  <pic:blipFill rotWithShape="1">
                    <a:blip r:embed="rId17" cstate="print">
                      <a:extLst>
                        <a:ext uri="{28A0092B-C50C-407E-A947-70E740481C1C}">
                          <a14:useLocalDpi xmlns:a14="http://schemas.microsoft.com/office/drawing/2010/main" val="0"/>
                        </a:ext>
                      </a:extLst>
                    </a:blip>
                    <a:srcRect l="12607" t="7864" r="13676" b="61024"/>
                    <a:stretch/>
                  </pic:blipFill>
                  <pic:spPr bwMode="auto">
                    <a:xfrm>
                      <a:off x="0" y="0"/>
                      <a:ext cx="4381500" cy="1155700"/>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6F4C6200" w14:textId="77777777" w:rsidR="007E4772" w:rsidRDefault="007E4772" w:rsidP="003D70B9">
      <w:pPr>
        <w:pStyle w:val="ListParagraph"/>
        <w:numPr>
          <w:ilvl w:val="0"/>
          <w:numId w:val="6"/>
        </w:numPr>
        <w:spacing w:before="0" w:after="0" w:line="278" w:lineRule="auto"/>
      </w:pPr>
      <w:r>
        <w:lastRenderedPageBreak/>
        <w:t xml:space="preserve">Click the blue </w:t>
      </w:r>
      <w:r>
        <w:rPr>
          <w:b/>
          <w:bCs/>
        </w:rPr>
        <w:t>Verify email address</w:t>
      </w:r>
      <w:r>
        <w:t xml:space="preserve"> button which will direct you back to the Copernicus Data Space website.</w:t>
      </w:r>
    </w:p>
    <w:p w14:paraId="3FAC5434" w14:textId="56875C0D" w:rsidR="003D70B9" w:rsidRDefault="003D70B9" w:rsidP="003D70B9">
      <w:pPr>
        <w:spacing w:before="0" w:line="278" w:lineRule="auto"/>
        <w:jc w:val="center"/>
      </w:pPr>
      <w:r>
        <w:rPr>
          <w:noProof/>
        </w:rPr>
        <w:drawing>
          <wp:inline distT="0" distB="0" distL="0" distR="0" wp14:anchorId="21E3509E" wp14:editId="22D4BE31">
            <wp:extent cx="4711700" cy="1663700"/>
            <wp:effectExtent l="38100" t="38100" r="38100" b="38100"/>
            <wp:docPr id="58602366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3661" name="Picture 6"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l="14957" t="19829" r="5770" b="35385"/>
                    <a:stretch/>
                  </pic:blipFill>
                  <pic:spPr bwMode="auto">
                    <a:xfrm>
                      <a:off x="0" y="0"/>
                      <a:ext cx="4711700" cy="1663700"/>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700B1094" w14:textId="5E31A566" w:rsidR="0011589C" w:rsidRDefault="007E4772" w:rsidP="0011589C">
      <w:pPr>
        <w:pStyle w:val="ListParagraph"/>
        <w:numPr>
          <w:ilvl w:val="0"/>
          <w:numId w:val="6"/>
        </w:numPr>
        <w:spacing w:before="0" w:after="0" w:line="278" w:lineRule="auto"/>
      </w:pPr>
      <w:r>
        <w:t xml:space="preserve">In the new window, click where it </w:t>
      </w:r>
      <w:r w:rsidR="0011589C">
        <w:t xml:space="preserve">says </w:t>
      </w:r>
      <w:r w:rsidR="0011589C">
        <w:rPr>
          <w:b/>
          <w:bCs/>
        </w:rPr>
        <w:t>Click</w:t>
      </w:r>
      <w:r>
        <w:rPr>
          <w:b/>
          <w:bCs/>
        </w:rPr>
        <w:t xml:space="preserve"> here to proceed</w:t>
      </w:r>
      <w:r>
        <w:t xml:space="preserve">. It will then let you know that your email address has been verified. </w:t>
      </w:r>
    </w:p>
    <w:p w14:paraId="7DE5C1D2" w14:textId="20476E20" w:rsidR="00550CB1" w:rsidRDefault="0011589C" w:rsidP="00853979">
      <w:pPr>
        <w:spacing w:before="0" w:after="0" w:line="278" w:lineRule="auto"/>
        <w:ind w:left="360"/>
        <w:jc w:val="center"/>
      </w:pPr>
      <w:r>
        <w:rPr>
          <w:noProof/>
        </w:rPr>
        <w:drawing>
          <wp:inline distT="0" distB="0" distL="0" distR="0" wp14:anchorId="77C513E4" wp14:editId="5D3E3050">
            <wp:extent cx="3269713" cy="1244600"/>
            <wp:effectExtent l="38100" t="38100" r="32385" b="38100"/>
            <wp:docPr id="15580975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757" name="Picture 7" descr="Graphical user interface, application, Word&#10;&#10;Description automatically generated"/>
                    <pic:cNvPicPr/>
                  </pic:nvPicPr>
                  <pic:blipFill rotWithShape="1">
                    <a:blip r:embed="rId19" cstate="print">
                      <a:extLst>
                        <a:ext uri="{28A0092B-C50C-407E-A947-70E740481C1C}">
                          <a14:useLocalDpi xmlns:a14="http://schemas.microsoft.com/office/drawing/2010/main" val="0"/>
                        </a:ext>
                      </a:extLst>
                    </a:blip>
                    <a:srcRect l="16666" t="25299" r="50214" b="54530"/>
                    <a:stretch/>
                  </pic:blipFill>
                  <pic:spPr bwMode="auto">
                    <a:xfrm>
                      <a:off x="0" y="0"/>
                      <a:ext cx="3312688" cy="1260958"/>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C59AC5" wp14:editId="31A3353D">
            <wp:extent cx="3266602" cy="977900"/>
            <wp:effectExtent l="38100" t="38100" r="35560" b="38100"/>
            <wp:docPr id="467506927"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06927" name="Picture 8"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l="16453" t="24616" r="50000" b="59316"/>
                    <a:stretch/>
                  </pic:blipFill>
                  <pic:spPr bwMode="auto">
                    <a:xfrm>
                      <a:off x="0" y="0"/>
                      <a:ext cx="3278579" cy="981485"/>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3185619E" w14:textId="77777777" w:rsidR="00853979" w:rsidRDefault="00853979" w:rsidP="00853979">
      <w:pPr>
        <w:spacing w:before="0" w:after="0" w:line="278" w:lineRule="auto"/>
        <w:ind w:left="360"/>
        <w:jc w:val="center"/>
      </w:pPr>
    </w:p>
    <w:p w14:paraId="592B8454" w14:textId="47DC2B11" w:rsidR="002D1B56" w:rsidRPr="00416924" w:rsidRDefault="002D1B56" w:rsidP="002D1B56">
      <w:pPr>
        <w:pStyle w:val="Heading1"/>
      </w:pPr>
      <w:bookmarkStart w:id="4" w:name="_Toc182902950"/>
      <w:r>
        <w:t>What is pyDMS?</w:t>
      </w:r>
      <w:bookmarkEnd w:id="4"/>
    </w:p>
    <w:p w14:paraId="0D2F468E" w14:textId="04BB3763" w:rsidR="00550CB1" w:rsidRDefault="002D1B56" w:rsidP="00550CB1">
      <w:r>
        <w:t xml:space="preserve">pyDMS is a Python library that implements the Data Mining Sharpened (DMS) algorithm, that is used to sharpen low resolution satellite imagery using high resolution data. </w:t>
      </w:r>
      <w:r w:rsidR="0003514B">
        <w:t xml:space="preserve">We want to use this in our code, so we need to download and install it. We can download it from GitHub, which is an online platform used to store and share code. </w:t>
      </w:r>
    </w:p>
    <w:p w14:paraId="213832AA" w14:textId="77777777" w:rsidR="00853979" w:rsidRDefault="00853979">
      <w:pPr>
        <w:rPr>
          <w:b/>
          <w:caps/>
          <w:color w:val="FFFFFF" w:themeColor="background1"/>
          <w:spacing w:val="15"/>
          <w:sz w:val="22"/>
          <w:szCs w:val="22"/>
        </w:rPr>
      </w:pPr>
      <w:r>
        <w:br w:type="page"/>
      </w:r>
    </w:p>
    <w:p w14:paraId="6A9BC910" w14:textId="4F6CEFCC" w:rsidR="00BE292F" w:rsidRDefault="00BE292F" w:rsidP="00BE292F">
      <w:pPr>
        <w:pStyle w:val="Heading2"/>
      </w:pPr>
      <w:bookmarkStart w:id="5" w:name="_Toc182902951"/>
      <w:r>
        <w:lastRenderedPageBreak/>
        <w:t>Downloading Code and pyDMS from GitHub</w:t>
      </w:r>
      <w:bookmarkEnd w:id="5"/>
    </w:p>
    <w:p w14:paraId="6DB4073A" w14:textId="79388F4F" w:rsidR="00BE292F" w:rsidRDefault="00BE292F" w:rsidP="003F2ECB">
      <w:pPr>
        <w:pStyle w:val="ListParagraph"/>
        <w:numPr>
          <w:ilvl w:val="0"/>
          <w:numId w:val="7"/>
        </w:numPr>
        <w:spacing w:before="0" w:after="0" w:line="278" w:lineRule="auto"/>
      </w:pPr>
      <w:r>
        <w:t xml:space="preserve">To access </w:t>
      </w:r>
      <w:r w:rsidR="002F7819">
        <w:t xml:space="preserve">the </w:t>
      </w:r>
      <w:r>
        <w:t xml:space="preserve">pyDMS </w:t>
      </w:r>
      <w:r w:rsidR="002F7819">
        <w:t xml:space="preserve">package </w:t>
      </w:r>
      <w:r>
        <w:t xml:space="preserve">and the code used in this tutorial, go to </w:t>
      </w:r>
      <w:hyperlink r:id="rId21" w:history="1">
        <w:r w:rsidRPr="00A96596">
          <w:rPr>
            <w:rStyle w:val="Hyperlink"/>
          </w:rPr>
          <w:t>https://github.com/ECOSTRESS-Tutorials/ECOSTRESS-Sharpening-Tutorial</w:t>
        </w:r>
      </w:hyperlink>
      <w:r>
        <w:t xml:space="preserve">. </w:t>
      </w:r>
    </w:p>
    <w:p w14:paraId="672BEB36" w14:textId="031E51B2" w:rsidR="00BE292F" w:rsidRDefault="00902264" w:rsidP="00BE292F">
      <w:pPr>
        <w:spacing w:before="0" w:after="160" w:line="278" w:lineRule="auto"/>
        <w:jc w:val="center"/>
      </w:pPr>
      <w:r>
        <w:rPr>
          <w:noProof/>
        </w:rPr>
        <w:drawing>
          <wp:inline distT="0" distB="0" distL="0" distR="0" wp14:anchorId="56306A3A" wp14:editId="16CAA8B7">
            <wp:extent cx="5029440" cy="2019300"/>
            <wp:effectExtent l="38100" t="38100" r="38100" b="38100"/>
            <wp:docPr id="1775999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9275" name="Picture 17759992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9920" cy="2043582"/>
                    </a:xfrm>
                    <a:prstGeom prst="rect">
                      <a:avLst/>
                    </a:prstGeom>
                    <a:ln w="38100">
                      <a:solidFill>
                        <a:schemeClr val="accent1">
                          <a:lumMod val="50000"/>
                        </a:schemeClr>
                      </a:solidFill>
                    </a:ln>
                  </pic:spPr>
                </pic:pic>
              </a:graphicData>
            </a:graphic>
          </wp:inline>
        </w:drawing>
      </w:r>
    </w:p>
    <w:p w14:paraId="2E863BD3" w14:textId="77777777" w:rsidR="00BE292F" w:rsidRDefault="00BE292F" w:rsidP="003F2ECB">
      <w:pPr>
        <w:pStyle w:val="ListParagraph"/>
        <w:numPr>
          <w:ilvl w:val="0"/>
          <w:numId w:val="7"/>
        </w:numPr>
        <w:spacing w:before="0" w:after="0" w:line="278" w:lineRule="auto"/>
      </w:pPr>
      <w:r>
        <w:t xml:space="preserve">At the top right, click the green button that says </w:t>
      </w:r>
      <w:r w:rsidRPr="00321934">
        <w:rPr>
          <w:b/>
          <w:bCs/>
        </w:rPr>
        <w:t xml:space="preserve">&lt;&gt; </w:t>
      </w:r>
      <w:r>
        <w:rPr>
          <w:b/>
          <w:bCs/>
        </w:rPr>
        <w:t>C</w:t>
      </w:r>
      <w:r w:rsidRPr="00321934">
        <w:rPr>
          <w:b/>
          <w:bCs/>
        </w:rPr>
        <w:t>ode</w:t>
      </w:r>
      <w:r>
        <w:t xml:space="preserve">. In the dropdown select </w:t>
      </w:r>
      <w:r>
        <w:rPr>
          <w:b/>
          <w:bCs/>
        </w:rPr>
        <w:t>Download ZIP</w:t>
      </w:r>
      <w:r>
        <w:t>. A zip file containing everything in the GitHub repository will begin downloading.</w:t>
      </w:r>
    </w:p>
    <w:p w14:paraId="7D502076" w14:textId="474FD7BA" w:rsidR="00CF3B90" w:rsidRDefault="00CF3B90" w:rsidP="00CF3B90">
      <w:pPr>
        <w:spacing w:before="0" w:after="160" w:line="278" w:lineRule="auto"/>
        <w:jc w:val="center"/>
      </w:pPr>
      <w:r>
        <w:rPr>
          <w:noProof/>
        </w:rPr>
        <w:drawing>
          <wp:inline distT="0" distB="0" distL="0" distR="0" wp14:anchorId="5D13E56B" wp14:editId="1D892539">
            <wp:extent cx="2171700" cy="1704617"/>
            <wp:effectExtent l="38100" t="38100" r="38100" b="35560"/>
            <wp:docPr id="550221168"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1168" name="Picture 11"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7373" cy="1740467"/>
                    </a:xfrm>
                    <a:prstGeom prst="rect">
                      <a:avLst/>
                    </a:prstGeom>
                    <a:ln w="38100">
                      <a:solidFill>
                        <a:schemeClr val="accent1">
                          <a:lumMod val="50000"/>
                        </a:schemeClr>
                      </a:solidFill>
                    </a:ln>
                  </pic:spPr>
                </pic:pic>
              </a:graphicData>
            </a:graphic>
          </wp:inline>
        </w:drawing>
      </w:r>
    </w:p>
    <w:p w14:paraId="6EB1DBF3" w14:textId="77777777" w:rsidR="00BE292F" w:rsidRDefault="00BE292F" w:rsidP="003F2ECB">
      <w:pPr>
        <w:pStyle w:val="ListParagraph"/>
        <w:numPr>
          <w:ilvl w:val="0"/>
          <w:numId w:val="7"/>
        </w:numPr>
        <w:spacing w:before="0" w:after="0" w:line="278" w:lineRule="auto"/>
      </w:pPr>
      <w:r>
        <w:t xml:space="preserve">Once the zip file has been downloaded, </w:t>
      </w:r>
      <w:r w:rsidRPr="00321934">
        <w:rPr>
          <w:b/>
          <w:bCs/>
        </w:rPr>
        <w:t>double click</w:t>
      </w:r>
      <w:r>
        <w:t xml:space="preserve"> on it to un-zip it. This new folder will now function as your </w:t>
      </w:r>
      <w:r w:rsidRPr="00321934">
        <w:rPr>
          <w:b/>
          <w:bCs/>
        </w:rPr>
        <w:t>project folder</w:t>
      </w:r>
      <w:r>
        <w:t xml:space="preserve">. You can move it wherever you would like, but I am going to move mine to my documents. </w:t>
      </w:r>
    </w:p>
    <w:p w14:paraId="4153AD3D" w14:textId="519FF4BD" w:rsidR="00CF3B90" w:rsidRDefault="00CF3B90" w:rsidP="00CF3B90">
      <w:pPr>
        <w:spacing w:before="0" w:after="160" w:line="278" w:lineRule="auto"/>
        <w:jc w:val="center"/>
      </w:pPr>
      <w:r>
        <w:rPr>
          <w:noProof/>
        </w:rPr>
        <w:drawing>
          <wp:inline distT="0" distB="0" distL="0" distR="0" wp14:anchorId="007CD1C7" wp14:editId="4ED6B276">
            <wp:extent cx="3297844" cy="1960033"/>
            <wp:effectExtent l="38100" t="38100" r="42545" b="34290"/>
            <wp:docPr id="1081220619"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0619" name="Picture 12" descr="Graphical user interface, application, Wo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6911" cy="1971365"/>
                    </a:xfrm>
                    <a:prstGeom prst="rect">
                      <a:avLst/>
                    </a:prstGeom>
                    <a:ln w="38100">
                      <a:solidFill>
                        <a:schemeClr val="accent1">
                          <a:lumMod val="50000"/>
                        </a:schemeClr>
                      </a:solidFill>
                    </a:ln>
                  </pic:spPr>
                </pic:pic>
              </a:graphicData>
            </a:graphic>
          </wp:inline>
        </w:drawing>
      </w:r>
    </w:p>
    <w:p w14:paraId="557A7826" w14:textId="29AED459" w:rsidR="000F2261" w:rsidRPr="00416924" w:rsidRDefault="000F2261" w:rsidP="000F2261">
      <w:pPr>
        <w:pStyle w:val="Heading1"/>
      </w:pPr>
      <w:bookmarkStart w:id="6" w:name="_Toc182902952"/>
      <w:r>
        <w:lastRenderedPageBreak/>
        <w:t>What is an OAuth client?</w:t>
      </w:r>
      <w:bookmarkEnd w:id="6"/>
    </w:p>
    <w:p w14:paraId="4059F0DF" w14:textId="3C2C7DD9" w:rsidR="000F2261" w:rsidRDefault="000F2261" w:rsidP="000F2261">
      <w:pPr>
        <w:spacing w:before="0" w:after="160" w:line="278" w:lineRule="auto"/>
      </w:pPr>
      <w:r>
        <w:t xml:space="preserve">An OAuth client </w:t>
      </w:r>
      <w:r w:rsidR="00BC44BA">
        <w:t>requests</w:t>
      </w:r>
      <w:r>
        <w:t xml:space="preserve"> access to data on behalf of the user</w:t>
      </w:r>
      <w:r w:rsidR="00BC44BA">
        <w:t xml:space="preserve"> without needing their password. Instead</w:t>
      </w:r>
      <w:r>
        <w:t>, OAuth creates a secure token</w:t>
      </w:r>
      <w:r w:rsidR="00BC44BA">
        <w:t>, or temporary key,</w:t>
      </w:r>
      <w:r>
        <w:t xml:space="preserve"> that can be used to access the data</w:t>
      </w:r>
      <w:r w:rsidR="00BC44BA">
        <w:t xml:space="preserve"> for as long as you allow it. This </w:t>
      </w:r>
      <w:r w:rsidR="00BE6786">
        <w:t>ensures</w:t>
      </w:r>
      <w:r w:rsidR="00BC44BA">
        <w:t xml:space="preserve"> that your account details stay safe when downloading data. </w:t>
      </w:r>
    </w:p>
    <w:p w14:paraId="561DA380" w14:textId="4FD95CA9" w:rsidR="00CF3B90" w:rsidRDefault="00CF3B90" w:rsidP="00CF3B90">
      <w:pPr>
        <w:pStyle w:val="Heading2"/>
      </w:pPr>
      <w:bookmarkStart w:id="7" w:name="_Toc182902953"/>
      <w:r>
        <w:t>Creating a New OAuth Client</w:t>
      </w:r>
      <w:bookmarkEnd w:id="7"/>
    </w:p>
    <w:p w14:paraId="7E8FFA60" w14:textId="77777777" w:rsidR="00CF3B90" w:rsidRDefault="00CF3B90" w:rsidP="00084E5A">
      <w:pPr>
        <w:pStyle w:val="ListParagraph"/>
        <w:numPr>
          <w:ilvl w:val="0"/>
          <w:numId w:val="8"/>
        </w:numPr>
        <w:spacing w:before="0" w:after="0" w:line="278" w:lineRule="auto"/>
      </w:pPr>
      <w:r>
        <w:t xml:space="preserve">Open Visual Studio Code and get connected to your project folder by selecting </w:t>
      </w:r>
      <w:r>
        <w:rPr>
          <w:b/>
          <w:bCs/>
        </w:rPr>
        <w:t xml:space="preserve">File &gt; Open Folder. </w:t>
      </w:r>
      <w:r>
        <w:t xml:space="preserve">In the pop-up finder window, select your project folder and click </w:t>
      </w:r>
      <w:r>
        <w:rPr>
          <w:b/>
          <w:bCs/>
        </w:rPr>
        <w:t>Open</w:t>
      </w:r>
      <w:r>
        <w:t xml:space="preserve">. </w:t>
      </w:r>
    </w:p>
    <w:p w14:paraId="1076D5AF" w14:textId="587C893D" w:rsidR="00084E5A" w:rsidRDefault="00084E5A" w:rsidP="00084E5A">
      <w:pPr>
        <w:spacing w:before="0" w:after="160" w:line="278" w:lineRule="auto"/>
        <w:jc w:val="center"/>
      </w:pPr>
      <w:r>
        <w:rPr>
          <w:noProof/>
        </w:rPr>
        <w:drawing>
          <wp:inline distT="0" distB="0" distL="0" distR="0" wp14:anchorId="3CA9DE6C" wp14:editId="004AC0E5">
            <wp:extent cx="2144651" cy="1739900"/>
            <wp:effectExtent l="38100" t="38100" r="40005" b="38100"/>
            <wp:docPr id="1820765870"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65870" name="Picture 13"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8420" cy="1751070"/>
                    </a:xfrm>
                    <a:prstGeom prst="rect">
                      <a:avLst/>
                    </a:prstGeom>
                    <a:ln w="38100">
                      <a:solidFill>
                        <a:schemeClr val="accent1">
                          <a:lumMod val="50000"/>
                        </a:schemeClr>
                      </a:solidFill>
                    </a:ln>
                  </pic:spPr>
                </pic:pic>
              </a:graphicData>
            </a:graphic>
          </wp:inline>
        </w:drawing>
      </w:r>
    </w:p>
    <w:p w14:paraId="748531DA" w14:textId="77777777" w:rsidR="00CF3B90" w:rsidRDefault="00CF3B90" w:rsidP="00084E5A">
      <w:pPr>
        <w:pStyle w:val="ListParagraph"/>
        <w:numPr>
          <w:ilvl w:val="0"/>
          <w:numId w:val="8"/>
        </w:numPr>
        <w:spacing w:before="0" w:after="0" w:line="278" w:lineRule="auto"/>
      </w:pPr>
      <w:r>
        <w:t xml:space="preserve">In the </w:t>
      </w:r>
      <w:r w:rsidRPr="00084E5A">
        <w:rPr>
          <w:b/>
          <w:bCs/>
        </w:rPr>
        <w:t>EXPLORER</w:t>
      </w:r>
      <w:r>
        <w:t xml:space="preserve"> tab on the left, hover over the project folder and click the </w:t>
      </w:r>
      <w:r w:rsidRPr="00084E5A">
        <w:rPr>
          <w:b/>
          <w:bCs/>
        </w:rPr>
        <w:t>new file icon</w:t>
      </w:r>
      <w:r>
        <w:t>.</w:t>
      </w:r>
    </w:p>
    <w:p w14:paraId="16DD2E1D" w14:textId="27B762D3" w:rsidR="00084E5A" w:rsidRDefault="008140DE" w:rsidP="00084E5A">
      <w:pPr>
        <w:spacing w:before="0" w:line="278" w:lineRule="auto"/>
        <w:jc w:val="center"/>
      </w:pPr>
      <w:r>
        <w:rPr>
          <w:noProof/>
        </w:rPr>
        <w:drawing>
          <wp:inline distT="0" distB="0" distL="0" distR="0" wp14:anchorId="55176F1F" wp14:editId="41570F0B">
            <wp:extent cx="2728823" cy="1485900"/>
            <wp:effectExtent l="38100" t="38100" r="40005" b="38100"/>
            <wp:docPr id="38836691"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6691" name="Picture 8"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41990" cy="1493070"/>
                    </a:xfrm>
                    <a:prstGeom prst="rect">
                      <a:avLst/>
                    </a:prstGeom>
                    <a:ln w="38100">
                      <a:solidFill>
                        <a:schemeClr val="accent1">
                          <a:lumMod val="50000"/>
                        </a:schemeClr>
                      </a:solidFill>
                    </a:ln>
                  </pic:spPr>
                </pic:pic>
              </a:graphicData>
            </a:graphic>
          </wp:inline>
        </w:drawing>
      </w:r>
    </w:p>
    <w:p w14:paraId="34D67780" w14:textId="77777777" w:rsidR="00CF3B90" w:rsidRDefault="00CF3B90" w:rsidP="00084E5A">
      <w:pPr>
        <w:pStyle w:val="ListParagraph"/>
        <w:numPr>
          <w:ilvl w:val="0"/>
          <w:numId w:val="8"/>
        </w:numPr>
        <w:spacing w:before="0" w:after="0" w:line="278" w:lineRule="auto"/>
      </w:pPr>
      <w:r>
        <w:t xml:space="preserve">Name this new file </w:t>
      </w:r>
      <w:r>
        <w:rPr>
          <w:b/>
          <w:bCs/>
        </w:rPr>
        <w:t xml:space="preserve">.env </w:t>
      </w:r>
      <w:r w:rsidRPr="00574E83">
        <w:t xml:space="preserve">and press enter. </w:t>
      </w:r>
    </w:p>
    <w:p w14:paraId="53B92369" w14:textId="666A1F96" w:rsidR="00084E5A" w:rsidRPr="00574E83" w:rsidRDefault="00311114" w:rsidP="00084E5A">
      <w:pPr>
        <w:spacing w:before="0" w:line="278" w:lineRule="auto"/>
        <w:jc w:val="center"/>
      </w:pPr>
      <w:r>
        <w:rPr>
          <w:noProof/>
        </w:rPr>
        <w:drawing>
          <wp:inline distT="0" distB="0" distL="0" distR="0" wp14:anchorId="1CD2AE71" wp14:editId="104AB5D5">
            <wp:extent cx="2644763" cy="1554692"/>
            <wp:effectExtent l="38100" t="38100" r="35560" b="33020"/>
            <wp:docPr id="616726576"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26576" name="Picture 7"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64569" cy="1566335"/>
                    </a:xfrm>
                    <a:prstGeom prst="rect">
                      <a:avLst/>
                    </a:prstGeom>
                    <a:ln w="38100">
                      <a:solidFill>
                        <a:schemeClr val="accent1">
                          <a:lumMod val="50000"/>
                        </a:schemeClr>
                      </a:solidFill>
                    </a:ln>
                  </pic:spPr>
                </pic:pic>
              </a:graphicData>
            </a:graphic>
          </wp:inline>
        </w:drawing>
      </w:r>
    </w:p>
    <w:p w14:paraId="22B3345B" w14:textId="77777777" w:rsidR="00CF3B90" w:rsidRDefault="00CF3B90" w:rsidP="00084E5A">
      <w:pPr>
        <w:pStyle w:val="ListParagraph"/>
        <w:numPr>
          <w:ilvl w:val="0"/>
          <w:numId w:val="8"/>
        </w:numPr>
        <w:spacing w:before="0" w:after="0" w:line="278" w:lineRule="auto"/>
      </w:pPr>
      <w:r>
        <w:lastRenderedPageBreak/>
        <w:t xml:space="preserve">Next, in a browser window, go </w:t>
      </w:r>
      <w:r w:rsidRPr="00231365">
        <w:t xml:space="preserve">to </w:t>
      </w:r>
      <w:hyperlink r:id="rId28" w:history="1">
        <w:r w:rsidRPr="00231365">
          <w:rPr>
            <w:rStyle w:val="Hyperlink"/>
          </w:rPr>
          <w:t>https://dataspace.copernicus.eu/</w:t>
        </w:r>
      </w:hyperlink>
      <w:r w:rsidRPr="00231365">
        <w:t xml:space="preserve"> or by </w:t>
      </w:r>
      <w:r>
        <w:t>search</w:t>
      </w:r>
      <w:r w:rsidRPr="00231365">
        <w:t xml:space="preserve"> for </w:t>
      </w:r>
      <w:r w:rsidRPr="00231365">
        <w:rPr>
          <w:b/>
          <w:bCs/>
        </w:rPr>
        <w:t>Copernicus Data Space</w:t>
      </w:r>
      <w:r>
        <w:t xml:space="preserve"> and log in. Then, click the </w:t>
      </w:r>
      <w:r w:rsidRPr="001E6D74">
        <w:rPr>
          <w:b/>
          <w:bCs/>
        </w:rPr>
        <w:t>green profile icon</w:t>
      </w:r>
      <w:r>
        <w:t xml:space="preserve">. </w:t>
      </w:r>
    </w:p>
    <w:p w14:paraId="67593850" w14:textId="00552D18" w:rsidR="00C767BA" w:rsidRDefault="00C767BA" w:rsidP="00C767BA">
      <w:pPr>
        <w:spacing w:before="0" w:line="278" w:lineRule="auto"/>
        <w:jc w:val="center"/>
      </w:pPr>
      <w:r>
        <w:rPr>
          <w:noProof/>
        </w:rPr>
        <w:drawing>
          <wp:inline distT="0" distB="0" distL="0" distR="0" wp14:anchorId="5EAFA964" wp14:editId="1B6FF7E7">
            <wp:extent cx="1078654" cy="605367"/>
            <wp:effectExtent l="38100" t="38100" r="39370" b="42545"/>
            <wp:docPr id="1124556672"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6672" name="Picture 1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07152" cy="621361"/>
                    </a:xfrm>
                    <a:prstGeom prst="rect">
                      <a:avLst/>
                    </a:prstGeom>
                    <a:ln w="38100">
                      <a:solidFill>
                        <a:schemeClr val="accent1">
                          <a:lumMod val="50000"/>
                        </a:schemeClr>
                      </a:solidFill>
                    </a:ln>
                  </pic:spPr>
                </pic:pic>
              </a:graphicData>
            </a:graphic>
          </wp:inline>
        </w:drawing>
      </w:r>
    </w:p>
    <w:p w14:paraId="4FEC4C24" w14:textId="77777777" w:rsidR="00CF3B90" w:rsidRDefault="00CF3B90" w:rsidP="00084E5A">
      <w:pPr>
        <w:pStyle w:val="ListParagraph"/>
        <w:numPr>
          <w:ilvl w:val="0"/>
          <w:numId w:val="8"/>
        </w:numPr>
        <w:spacing w:before="0" w:after="0" w:line="278" w:lineRule="auto"/>
      </w:pPr>
      <w:r>
        <w:t xml:space="preserve">In the new window, find the box that says </w:t>
      </w:r>
      <w:r>
        <w:rPr>
          <w:b/>
          <w:bCs/>
        </w:rPr>
        <w:t>Dashboards</w:t>
      </w:r>
      <w:r>
        <w:t xml:space="preserve"> and click the link that says </w:t>
      </w:r>
      <w:r>
        <w:rPr>
          <w:b/>
          <w:bCs/>
        </w:rPr>
        <w:t>Sentinel Hub</w:t>
      </w:r>
      <w:r>
        <w:t xml:space="preserve">. </w:t>
      </w:r>
    </w:p>
    <w:p w14:paraId="4AB5B310" w14:textId="49D7C5A3" w:rsidR="00C767BA" w:rsidRDefault="00C767BA" w:rsidP="00853979">
      <w:pPr>
        <w:spacing w:before="0" w:line="278" w:lineRule="auto"/>
        <w:jc w:val="center"/>
      </w:pPr>
      <w:r>
        <w:rPr>
          <w:noProof/>
        </w:rPr>
        <w:drawing>
          <wp:inline distT="0" distB="0" distL="0" distR="0" wp14:anchorId="75C5E756" wp14:editId="00F03D65">
            <wp:extent cx="1838923" cy="1545167"/>
            <wp:effectExtent l="38100" t="38100" r="41275" b="42545"/>
            <wp:docPr id="1374632270"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32270" name="Picture 17"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69528" cy="1570883"/>
                    </a:xfrm>
                    <a:prstGeom prst="rect">
                      <a:avLst/>
                    </a:prstGeom>
                    <a:ln w="38100">
                      <a:solidFill>
                        <a:schemeClr val="accent1">
                          <a:lumMod val="50000"/>
                        </a:schemeClr>
                      </a:solidFill>
                    </a:ln>
                  </pic:spPr>
                </pic:pic>
              </a:graphicData>
            </a:graphic>
          </wp:inline>
        </w:drawing>
      </w:r>
    </w:p>
    <w:p w14:paraId="3731ED0D" w14:textId="77777777" w:rsidR="00CF3B90" w:rsidRDefault="00CF3B90" w:rsidP="00084E5A">
      <w:pPr>
        <w:pStyle w:val="ListParagraph"/>
        <w:numPr>
          <w:ilvl w:val="0"/>
          <w:numId w:val="8"/>
        </w:numPr>
        <w:spacing w:before="0" w:after="0" w:line="278" w:lineRule="auto"/>
      </w:pPr>
      <w:r>
        <w:t xml:space="preserve">In the Dashboard window, click </w:t>
      </w:r>
      <w:r>
        <w:rPr>
          <w:b/>
          <w:bCs/>
        </w:rPr>
        <w:t xml:space="preserve">User Settings </w:t>
      </w:r>
      <w:r>
        <w:t>in the bottom right.</w:t>
      </w:r>
    </w:p>
    <w:p w14:paraId="1BC96280" w14:textId="4F5CB3C4" w:rsidR="00C767BA" w:rsidRDefault="00C767BA" w:rsidP="00C767BA">
      <w:pPr>
        <w:spacing w:before="0" w:line="278" w:lineRule="auto"/>
        <w:jc w:val="center"/>
      </w:pPr>
      <w:r>
        <w:rPr>
          <w:noProof/>
        </w:rPr>
        <w:drawing>
          <wp:inline distT="0" distB="0" distL="0" distR="0" wp14:anchorId="3269486F" wp14:editId="3551539E">
            <wp:extent cx="2569634" cy="2349458"/>
            <wp:effectExtent l="38100" t="38100" r="34290" b="38735"/>
            <wp:docPr id="1244302621"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02621" name="Picture 1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7931" cy="2439333"/>
                    </a:xfrm>
                    <a:prstGeom prst="rect">
                      <a:avLst/>
                    </a:prstGeom>
                    <a:ln w="38100">
                      <a:solidFill>
                        <a:schemeClr val="accent1">
                          <a:lumMod val="50000"/>
                        </a:schemeClr>
                      </a:solidFill>
                    </a:ln>
                  </pic:spPr>
                </pic:pic>
              </a:graphicData>
            </a:graphic>
          </wp:inline>
        </w:drawing>
      </w:r>
    </w:p>
    <w:p w14:paraId="115FDBC0" w14:textId="77777777" w:rsidR="00CF3B90" w:rsidRDefault="00CF3B90" w:rsidP="00084E5A">
      <w:pPr>
        <w:pStyle w:val="ListParagraph"/>
        <w:numPr>
          <w:ilvl w:val="0"/>
          <w:numId w:val="8"/>
        </w:numPr>
        <w:spacing w:before="0" w:after="0" w:line="278" w:lineRule="auto"/>
      </w:pPr>
      <w:r>
        <w:t xml:space="preserve">Look for the box titled </w:t>
      </w:r>
      <w:r>
        <w:rPr>
          <w:b/>
          <w:bCs/>
        </w:rPr>
        <w:t>OAuth clients</w:t>
      </w:r>
      <w:r>
        <w:t xml:space="preserve"> and click the green </w:t>
      </w:r>
      <w:r w:rsidRPr="001E6D74">
        <w:rPr>
          <w:b/>
          <w:bCs/>
        </w:rPr>
        <w:t>+</w:t>
      </w:r>
      <w:r>
        <w:rPr>
          <w:b/>
          <w:bCs/>
        </w:rPr>
        <w:t xml:space="preserve">Create </w:t>
      </w:r>
      <w:r>
        <w:t xml:space="preserve">button. </w:t>
      </w:r>
    </w:p>
    <w:p w14:paraId="03AC47C1" w14:textId="5B83432E" w:rsidR="00C767BA" w:rsidRDefault="00C767BA" w:rsidP="00C767BA">
      <w:pPr>
        <w:spacing w:before="0" w:line="278" w:lineRule="auto"/>
        <w:jc w:val="center"/>
      </w:pPr>
      <w:r>
        <w:rPr>
          <w:noProof/>
        </w:rPr>
        <w:drawing>
          <wp:inline distT="0" distB="0" distL="0" distR="0" wp14:anchorId="55B516E6" wp14:editId="4AC2FC2E">
            <wp:extent cx="3119967" cy="1586649"/>
            <wp:effectExtent l="38100" t="38100" r="42545" b="39370"/>
            <wp:docPr id="190304591"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4591" name="Picture 20"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56854" cy="1605408"/>
                    </a:xfrm>
                    <a:prstGeom prst="rect">
                      <a:avLst/>
                    </a:prstGeom>
                    <a:ln w="38100">
                      <a:solidFill>
                        <a:schemeClr val="accent1">
                          <a:lumMod val="50000"/>
                        </a:schemeClr>
                      </a:solidFill>
                    </a:ln>
                  </pic:spPr>
                </pic:pic>
              </a:graphicData>
            </a:graphic>
          </wp:inline>
        </w:drawing>
      </w:r>
    </w:p>
    <w:p w14:paraId="257E07EE" w14:textId="77777777" w:rsidR="00CF3B90" w:rsidRDefault="00CF3B90" w:rsidP="00084E5A">
      <w:pPr>
        <w:pStyle w:val="ListParagraph"/>
        <w:numPr>
          <w:ilvl w:val="0"/>
          <w:numId w:val="8"/>
        </w:numPr>
        <w:spacing w:before="0" w:after="0" w:line="278" w:lineRule="auto"/>
      </w:pPr>
      <w:r>
        <w:lastRenderedPageBreak/>
        <w:t xml:space="preserve">In the pop-up, type in a </w:t>
      </w:r>
      <w:r w:rsidRPr="001E6D74">
        <w:rPr>
          <w:b/>
          <w:bCs/>
        </w:rPr>
        <w:t>Client name</w:t>
      </w:r>
      <w:r>
        <w:t xml:space="preserve">. This name is just a way to identify the client for your organization and clarity. For example, I am going to name mine </w:t>
      </w:r>
      <w:r>
        <w:rPr>
          <w:b/>
          <w:bCs/>
        </w:rPr>
        <w:t>ECOSTRESS_Sharpening</w:t>
      </w:r>
      <w:r>
        <w:t xml:space="preserve">. Once you have entered a name, press the green </w:t>
      </w:r>
      <w:r>
        <w:rPr>
          <w:b/>
          <w:bCs/>
        </w:rPr>
        <w:t>+Create</w:t>
      </w:r>
      <w:r>
        <w:t xml:space="preserve"> button. </w:t>
      </w:r>
    </w:p>
    <w:p w14:paraId="7D8FBB26" w14:textId="55660AFE" w:rsidR="00C767BA" w:rsidRDefault="00C767BA" w:rsidP="00C767BA">
      <w:pPr>
        <w:spacing w:before="0" w:line="278" w:lineRule="auto"/>
        <w:jc w:val="center"/>
      </w:pPr>
      <w:r>
        <w:rPr>
          <w:noProof/>
        </w:rPr>
        <w:drawing>
          <wp:inline distT="0" distB="0" distL="0" distR="0" wp14:anchorId="46C08D9C" wp14:editId="12DFCD6C">
            <wp:extent cx="5167957" cy="2417233"/>
            <wp:effectExtent l="38100" t="38100" r="39370" b="34290"/>
            <wp:docPr id="104047014"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7014" name="Picture 21" descr="Graphical user interface, text, application, email,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66883" cy="2463504"/>
                    </a:xfrm>
                    <a:prstGeom prst="rect">
                      <a:avLst/>
                    </a:prstGeom>
                    <a:ln w="38100">
                      <a:solidFill>
                        <a:schemeClr val="accent1">
                          <a:lumMod val="50000"/>
                        </a:schemeClr>
                      </a:solidFill>
                    </a:ln>
                  </pic:spPr>
                </pic:pic>
              </a:graphicData>
            </a:graphic>
          </wp:inline>
        </w:drawing>
      </w:r>
    </w:p>
    <w:p w14:paraId="6F02EB42" w14:textId="77777777" w:rsidR="00CF3B90" w:rsidRDefault="00CF3B90" w:rsidP="00084E5A">
      <w:pPr>
        <w:pStyle w:val="ListParagraph"/>
        <w:numPr>
          <w:ilvl w:val="0"/>
          <w:numId w:val="8"/>
        </w:numPr>
        <w:spacing w:before="0" w:after="0" w:line="278" w:lineRule="auto"/>
      </w:pPr>
      <w:r>
        <w:t xml:space="preserve">A pop-up will appear with your Client ID and Secret. </w:t>
      </w:r>
      <w:r w:rsidRPr="00574E83">
        <w:rPr>
          <w:u w:val="single"/>
        </w:rPr>
        <w:t xml:space="preserve">Do not close this window because you will not be able to view it again once it is gone! </w:t>
      </w:r>
      <w:r>
        <w:t xml:space="preserve">Navigate back to Visual Studio Code and open the </w:t>
      </w:r>
      <w:r>
        <w:rPr>
          <w:b/>
          <w:bCs/>
        </w:rPr>
        <w:t xml:space="preserve">.env </w:t>
      </w:r>
      <w:r>
        <w:t xml:space="preserve">file that you created. In the </w:t>
      </w:r>
      <w:r>
        <w:rPr>
          <w:b/>
          <w:bCs/>
        </w:rPr>
        <w:t>.env</w:t>
      </w:r>
      <w:r>
        <w:t xml:space="preserve"> file, type:</w:t>
      </w:r>
    </w:p>
    <w:p w14:paraId="5E082CD9" w14:textId="77777777" w:rsidR="00CF3B90" w:rsidRDefault="00CF3B90" w:rsidP="00084E5A">
      <w:pPr>
        <w:pStyle w:val="ListParagraph"/>
        <w:numPr>
          <w:ilvl w:val="1"/>
          <w:numId w:val="8"/>
        </w:numPr>
        <w:spacing w:before="0" w:after="0" w:line="278" w:lineRule="auto"/>
      </w:pPr>
      <w:r>
        <w:t>OAUTH_CLIENT_ID=your-client-id</w:t>
      </w:r>
    </w:p>
    <w:p w14:paraId="7AAD73FE" w14:textId="77777777" w:rsidR="00CF3B90" w:rsidRDefault="00CF3B90" w:rsidP="00084E5A">
      <w:pPr>
        <w:pStyle w:val="ListParagraph"/>
        <w:numPr>
          <w:ilvl w:val="1"/>
          <w:numId w:val="8"/>
        </w:numPr>
        <w:spacing w:before="0" w:after="0" w:line="278" w:lineRule="auto"/>
      </w:pPr>
      <w:r>
        <w:t>OAUTH_CLIENT_SECRET=your-client-secret</w:t>
      </w:r>
    </w:p>
    <w:p w14:paraId="222A8122" w14:textId="3B8BB288" w:rsidR="00C767BA" w:rsidRDefault="009B0C78" w:rsidP="00C767BA">
      <w:pPr>
        <w:spacing w:before="0" w:line="278" w:lineRule="auto"/>
        <w:jc w:val="center"/>
      </w:pPr>
      <w:r>
        <w:rPr>
          <w:noProof/>
        </w:rPr>
        <w:drawing>
          <wp:inline distT="0" distB="0" distL="0" distR="0" wp14:anchorId="147810C0" wp14:editId="2B734A25">
            <wp:extent cx="5664200" cy="2595486"/>
            <wp:effectExtent l="38100" t="38100" r="38100" b="33655"/>
            <wp:docPr id="58595332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53329" name="Picture 9" descr="Graphical user interfac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96021" cy="2610067"/>
                    </a:xfrm>
                    <a:prstGeom prst="rect">
                      <a:avLst/>
                    </a:prstGeom>
                    <a:ln w="38100">
                      <a:solidFill>
                        <a:schemeClr val="accent1">
                          <a:lumMod val="50000"/>
                        </a:schemeClr>
                      </a:solidFill>
                    </a:ln>
                  </pic:spPr>
                </pic:pic>
              </a:graphicData>
            </a:graphic>
          </wp:inline>
        </w:drawing>
      </w:r>
    </w:p>
    <w:p w14:paraId="3F1A9194" w14:textId="77777777" w:rsidR="00853979" w:rsidRDefault="00853979">
      <w:r>
        <w:br w:type="page"/>
      </w:r>
    </w:p>
    <w:p w14:paraId="6B47DE71" w14:textId="2ED86800" w:rsidR="00CF3B90" w:rsidRDefault="00CF3B90" w:rsidP="00084E5A">
      <w:pPr>
        <w:pStyle w:val="ListParagraph"/>
        <w:numPr>
          <w:ilvl w:val="0"/>
          <w:numId w:val="8"/>
        </w:numPr>
        <w:spacing w:before="0" w:after="0" w:line="278" w:lineRule="auto"/>
      </w:pPr>
      <w:r>
        <w:lastRenderedPageBreak/>
        <w:t xml:space="preserve">Replace </w:t>
      </w:r>
      <w:r>
        <w:rPr>
          <w:b/>
          <w:bCs/>
        </w:rPr>
        <w:t>your-client-id</w:t>
      </w:r>
      <w:r>
        <w:t xml:space="preserve"> with the Client ID that was given in the Copernicus Data Space OAuth creation by copying and pasting. Do the same with </w:t>
      </w:r>
      <w:r>
        <w:rPr>
          <w:b/>
          <w:bCs/>
        </w:rPr>
        <w:t>your-client-secret</w:t>
      </w:r>
      <w:r>
        <w:t>. Save your .env file. You can now close the OAuth pop-up window.</w:t>
      </w:r>
    </w:p>
    <w:p w14:paraId="418C5C85" w14:textId="43379A85" w:rsidR="00615D38" w:rsidRPr="00C524A9" w:rsidRDefault="00615D38" w:rsidP="00615D38">
      <w:pPr>
        <w:spacing w:before="0" w:after="0" w:line="278" w:lineRule="auto"/>
        <w:jc w:val="center"/>
      </w:pPr>
      <w:r>
        <w:rPr>
          <w:noProof/>
        </w:rPr>
        <w:drawing>
          <wp:inline distT="0" distB="0" distL="0" distR="0" wp14:anchorId="472FB463" wp14:editId="4E8F0757">
            <wp:extent cx="3230033" cy="1618467"/>
            <wp:effectExtent l="38100" t="38100" r="34290" b="33020"/>
            <wp:docPr id="878382874"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2874" name="Picture 23"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54598" cy="1630776"/>
                    </a:xfrm>
                    <a:prstGeom prst="rect">
                      <a:avLst/>
                    </a:prstGeom>
                    <a:ln w="38100">
                      <a:solidFill>
                        <a:schemeClr val="accent1">
                          <a:lumMod val="50000"/>
                        </a:schemeClr>
                      </a:solidFill>
                    </a:ln>
                  </pic:spPr>
                </pic:pic>
              </a:graphicData>
            </a:graphic>
          </wp:inline>
        </w:drawing>
      </w:r>
    </w:p>
    <w:p w14:paraId="3879B364" w14:textId="3BDD46A1" w:rsidR="008E4FA4" w:rsidRDefault="00615D38" w:rsidP="00615D38">
      <w:pPr>
        <w:spacing w:before="0"/>
        <w:jc w:val="center"/>
      </w:pPr>
      <w:r>
        <w:rPr>
          <w:noProof/>
        </w:rPr>
        <w:drawing>
          <wp:inline distT="0" distB="0" distL="0" distR="0" wp14:anchorId="32EB62EF" wp14:editId="76C62B2D">
            <wp:extent cx="3661410" cy="652873"/>
            <wp:effectExtent l="38100" t="38100" r="34290" b="33020"/>
            <wp:docPr id="670827341"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27341" name="Picture 24"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6983" cy="662782"/>
                    </a:xfrm>
                    <a:prstGeom prst="rect">
                      <a:avLst/>
                    </a:prstGeom>
                    <a:ln w="38100">
                      <a:solidFill>
                        <a:schemeClr val="accent1">
                          <a:lumMod val="50000"/>
                        </a:schemeClr>
                      </a:solidFill>
                    </a:ln>
                  </pic:spPr>
                </pic:pic>
              </a:graphicData>
            </a:graphic>
          </wp:inline>
        </w:drawing>
      </w:r>
    </w:p>
    <w:p w14:paraId="4274DFC6" w14:textId="49B1B1CC" w:rsidR="004E4BF5" w:rsidRPr="004E4BF5" w:rsidRDefault="004E4BF5" w:rsidP="004E4BF5">
      <w:pPr>
        <w:pStyle w:val="Heading2"/>
      </w:pPr>
      <w:bookmarkStart w:id="8" w:name="_Toc182902954"/>
      <w:r>
        <w:t>How to Install the Required Packages for your Environment</w:t>
      </w:r>
      <w:bookmarkEnd w:id="8"/>
    </w:p>
    <w:p w14:paraId="41DE0337" w14:textId="77777777" w:rsidR="004E4BF5" w:rsidRDefault="004E4BF5" w:rsidP="004E4BF5">
      <w:pPr>
        <w:pStyle w:val="ListParagraph"/>
        <w:numPr>
          <w:ilvl w:val="0"/>
          <w:numId w:val="9"/>
        </w:numPr>
        <w:spacing w:before="0" w:after="160" w:line="278" w:lineRule="auto"/>
      </w:pPr>
      <w:r>
        <w:t>If you followed the creating an environment tutorial, you will need to install a few more packages to the ECOSTRESS environment you created. If you are working with a different environment, or using the ECOSTRESS environment from a previous tutorial, you can look at the different packages installed within your environment to see what you have and what you need.</w:t>
      </w:r>
    </w:p>
    <w:p w14:paraId="78B64B7D" w14:textId="56E18643" w:rsidR="00B07139" w:rsidRDefault="004E4BF5" w:rsidP="00B07139">
      <w:pPr>
        <w:pStyle w:val="ListParagraph"/>
        <w:numPr>
          <w:ilvl w:val="1"/>
          <w:numId w:val="9"/>
        </w:numPr>
        <w:spacing w:before="0" w:after="0" w:line="278" w:lineRule="auto"/>
      </w:pPr>
      <w:r>
        <w:t xml:space="preserve">To do this, open the </w:t>
      </w:r>
      <w:r>
        <w:rPr>
          <w:b/>
          <w:bCs/>
        </w:rPr>
        <w:t>terminal</w:t>
      </w:r>
      <w:r>
        <w:t xml:space="preserve"> and type </w:t>
      </w:r>
      <w:r w:rsidR="00B07139">
        <w:rPr>
          <w:b/>
          <w:bCs/>
        </w:rPr>
        <w:t>mamba</w:t>
      </w:r>
      <w:r w:rsidRPr="00655FB8">
        <w:rPr>
          <w:b/>
          <w:bCs/>
        </w:rPr>
        <w:t xml:space="preserve"> activate</w:t>
      </w:r>
      <w:r>
        <w:t xml:space="preserve"> followed by the name of your environment. Press enter to run. You will know your environment has been activated when its name shows up in parentheses. </w:t>
      </w:r>
    </w:p>
    <w:p w14:paraId="0A98A7BE" w14:textId="26835F91" w:rsidR="00B07139" w:rsidRDefault="00B07139" w:rsidP="00B07139">
      <w:pPr>
        <w:spacing w:before="0" w:after="160" w:line="278" w:lineRule="auto"/>
        <w:jc w:val="center"/>
      </w:pPr>
      <w:r>
        <w:rPr>
          <w:noProof/>
        </w:rPr>
        <w:drawing>
          <wp:inline distT="0" distB="0" distL="0" distR="0" wp14:anchorId="18F5F2F4" wp14:editId="5B76C73C">
            <wp:extent cx="3781435" cy="2468033"/>
            <wp:effectExtent l="38100" t="38100" r="41275" b="34290"/>
            <wp:docPr id="1216403899"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03899" name="Picture 25"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29124" cy="2499158"/>
                    </a:xfrm>
                    <a:prstGeom prst="rect">
                      <a:avLst/>
                    </a:prstGeom>
                    <a:ln w="38100">
                      <a:solidFill>
                        <a:schemeClr val="accent1">
                          <a:lumMod val="50000"/>
                        </a:schemeClr>
                      </a:solidFill>
                    </a:ln>
                  </pic:spPr>
                </pic:pic>
              </a:graphicData>
            </a:graphic>
          </wp:inline>
        </w:drawing>
      </w:r>
    </w:p>
    <w:p w14:paraId="3B11562D" w14:textId="4DC96CAB" w:rsidR="00B07139" w:rsidRDefault="004E4BF5" w:rsidP="00B07139">
      <w:pPr>
        <w:pStyle w:val="ListParagraph"/>
        <w:numPr>
          <w:ilvl w:val="1"/>
          <w:numId w:val="9"/>
        </w:numPr>
        <w:spacing w:before="0" w:after="0" w:line="278" w:lineRule="auto"/>
      </w:pPr>
      <w:r>
        <w:lastRenderedPageBreak/>
        <w:t xml:space="preserve">Then type </w:t>
      </w:r>
      <w:r w:rsidR="00B07139">
        <w:rPr>
          <w:b/>
          <w:bCs/>
        </w:rPr>
        <w:t>conda</w:t>
      </w:r>
      <w:r w:rsidRPr="00B07139">
        <w:rPr>
          <w:b/>
          <w:bCs/>
        </w:rPr>
        <w:t xml:space="preserve"> list</w:t>
      </w:r>
      <w:r>
        <w:t xml:space="preserve"> and press </w:t>
      </w:r>
      <w:r w:rsidRPr="00B07139">
        <w:rPr>
          <w:b/>
          <w:bCs/>
        </w:rPr>
        <w:t>enter</w:t>
      </w:r>
      <w:r>
        <w:t xml:space="preserve"> to run. This will list all the packages in your environment. </w:t>
      </w:r>
    </w:p>
    <w:p w14:paraId="1F50DF84" w14:textId="5808C965" w:rsidR="00B07139" w:rsidRDefault="00B07139" w:rsidP="00B07139">
      <w:pPr>
        <w:spacing w:before="0" w:after="160" w:line="278" w:lineRule="auto"/>
        <w:jc w:val="center"/>
      </w:pPr>
      <w:r>
        <w:rPr>
          <w:noProof/>
        </w:rPr>
        <w:drawing>
          <wp:inline distT="0" distB="0" distL="0" distR="0" wp14:anchorId="64230520" wp14:editId="59ACE6CD">
            <wp:extent cx="3216444" cy="2095500"/>
            <wp:effectExtent l="38100" t="38100" r="34925" b="38100"/>
            <wp:docPr id="475288458"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8458" name="Picture 26"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65404" cy="2127397"/>
                    </a:xfrm>
                    <a:prstGeom prst="rect">
                      <a:avLst/>
                    </a:prstGeom>
                    <a:ln w="38100">
                      <a:solidFill>
                        <a:schemeClr val="accent1">
                          <a:lumMod val="50000"/>
                        </a:schemeClr>
                      </a:solidFill>
                    </a:ln>
                  </pic:spPr>
                </pic:pic>
              </a:graphicData>
            </a:graphic>
          </wp:inline>
        </w:drawing>
      </w:r>
    </w:p>
    <w:p w14:paraId="617259FD" w14:textId="77777777" w:rsidR="004E3F1D" w:rsidRDefault="004E4BF5" w:rsidP="00853979">
      <w:pPr>
        <w:pStyle w:val="ListParagraph"/>
        <w:numPr>
          <w:ilvl w:val="1"/>
          <w:numId w:val="9"/>
        </w:numPr>
        <w:spacing w:before="0" w:after="0" w:line="278" w:lineRule="auto"/>
      </w:pPr>
      <w:r>
        <w:t xml:space="preserve">Compare this to the list of packages </w:t>
      </w:r>
      <w:r w:rsidR="004E3F1D">
        <w:t>on the</w:t>
      </w:r>
      <w:r>
        <w:t xml:space="preserve"> </w:t>
      </w:r>
      <w:r w:rsidRPr="00B07139">
        <w:rPr>
          <w:b/>
          <w:bCs/>
        </w:rPr>
        <w:t>requirements.txt</w:t>
      </w:r>
      <w:r w:rsidR="004E3F1D">
        <w:t xml:space="preserve"> document that you downloaded from the GitHub as part of the main project folder</w:t>
      </w:r>
      <w:r>
        <w:t>. Take note of which ones you still need to install</w:t>
      </w:r>
      <w:r w:rsidR="004E3F1D">
        <w:t>.</w:t>
      </w:r>
    </w:p>
    <w:p w14:paraId="6096925E" w14:textId="1DB82846" w:rsidR="004E3F1D" w:rsidRDefault="001760D1" w:rsidP="00853979">
      <w:pPr>
        <w:spacing w:before="0" w:after="160" w:line="278" w:lineRule="auto"/>
        <w:jc w:val="center"/>
      </w:pPr>
      <w:r>
        <w:rPr>
          <w:noProof/>
        </w:rPr>
        <w:drawing>
          <wp:inline distT="0" distB="0" distL="0" distR="0" wp14:anchorId="2E0C109F" wp14:editId="0BCC350E">
            <wp:extent cx="5287434" cy="1576627"/>
            <wp:effectExtent l="38100" t="38100" r="34290" b="36830"/>
            <wp:docPr id="1521220941"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20941" name="Picture 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26957" cy="1588412"/>
                    </a:xfrm>
                    <a:prstGeom prst="rect">
                      <a:avLst/>
                    </a:prstGeom>
                    <a:ln w="38100">
                      <a:solidFill>
                        <a:schemeClr val="accent1">
                          <a:lumMod val="50000"/>
                        </a:schemeClr>
                      </a:solidFill>
                    </a:ln>
                  </pic:spPr>
                </pic:pic>
              </a:graphicData>
            </a:graphic>
          </wp:inline>
        </w:drawing>
      </w:r>
    </w:p>
    <w:p w14:paraId="7357B7F3" w14:textId="77777777" w:rsidR="004E4BF5" w:rsidRDefault="004E4BF5" w:rsidP="004E3F1D">
      <w:pPr>
        <w:pStyle w:val="ListParagraph"/>
        <w:numPr>
          <w:ilvl w:val="0"/>
          <w:numId w:val="9"/>
        </w:numPr>
        <w:spacing w:before="0" w:after="0" w:line="278" w:lineRule="auto"/>
      </w:pPr>
      <w:r>
        <w:t xml:space="preserve">To install the remaining packages, first make sure that your environment is activated (its name should be listed at the start of the terminal command line in parentheses). If it is not activated, type </w:t>
      </w:r>
      <w:r>
        <w:rPr>
          <w:b/>
          <w:bCs/>
        </w:rPr>
        <w:t>mamba activate</w:t>
      </w:r>
      <w:r>
        <w:t xml:space="preserve"> followed by the name of your environment and run it.</w:t>
      </w:r>
    </w:p>
    <w:p w14:paraId="73B9F4AB" w14:textId="11A57773" w:rsidR="004E3F1D" w:rsidRDefault="004E3F1D" w:rsidP="004E3F1D">
      <w:pPr>
        <w:spacing w:before="0" w:after="160" w:line="278" w:lineRule="auto"/>
        <w:jc w:val="center"/>
      </w:pPr>
      <w:r>
        <w:rPr>
          <w:noProof/>
        </w:rPr>
        <w:drawing>
          <wp:inline distT="0" distB="0" distL="0" distR="0" wp14:anchorId="13E4234A" wp14:editId="7A7451E5">
            <wp:extent cx="3184708" cy="2078566"/>
            <wp:effectExtent l="38100" t="38100" r="41275" b="42545"/>
            <wp:docPr id="12167333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33329" name="Picture 29"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12638" cy="2096795"/>
                    </a:xfrm>
                    <a:prstGeom prst="rect">
                      <a:avLst/>
                    </a:prstGeom>
                    <a:ln w="38100">
                      <a:solidFill>
                        <a:schemeClr val="accent1">
                          <a:lumMod val="50000"/>
                        </a:schemeClr>
                      </a:solidFill>
                    </a:ln>
                  </pic:spPr>
                </pic:pic>
              </a:graphicData>
            </a:graphic>
          </wp:inline>
        </w:drawing>
      </w:r>
    </w:p>
    <w:p w14:paraId="0738D24D" w14:textId="77777777" w:rsidR="004E4BF5" w:rsidRDefault="004E4BF5" w:rsidP="00853979">
      <w:pPr>
        <w:pStyle w:val="ListParagraph"/>
        <w:numPr>
          <w:ilvl w:val="0"/>
          <w:numId w:val="9"/>
        </w:numPr>
        <w:spacing w:before="0" w:after="0" w:line="278" w:lineRule="auto"/>
      </w:pPr>
      <w:r>
        <w:lastRenderedPageBreak/>
        <w:t xml:space="preserve">Then, type </w:t>
      </w:r>
      <w:r>
        <w:rPr>
          <w:b/>
          <w:bCs/>
        </w:rPr>
        <w:t>mamba install -c conda-forge</w:t>
      </w:r>
      <w:r>
        <w:t xml:space="preserve"> followed by the name of all the packages you need to install. If you used the Creating an Environment ECOSTRESS tutorial, you can copy and paste this into the terminal and run it to get all the remaining packages installed: </w:t>
      </w:r>
    </w:p>
    <w:p w14:paraId="47C86F55" w14:textId="6A843062" w:rsidR="00F34572" w:rsidRDefault="004E4BF5" w:rsidP="00853979">
      <w:pPr>
        <w:spacing w:before="0" w:after="0"/>
        <w:rPr>
          <w:b/>
          <w:bCs/>
        </w:rPr>
      </w:pPr>
      <w:r w:rsidRPr="004006CA">
        <w:rPr>
          <w:b/>
          <w:bCs/>
        </w:rPr>
        <w:t xml:space="preserve">mamba install -c conda-forge gdal </w:t>
      </w:r>
      <w:r>
        <w:rPr>
          <w:b/>
          <w:bCs/>
        </w:rPr>
        <w:t xml:space="preserve">libgdal </w:t>
      </w:r>
      <w:r w:rsidRPr="004006CA">
        <w:rPr>
          <w:b/>
          <w:bCs/>
        </w:rPr>
        <w:t>shapely geopandas sentinelhub numba python-dotenv</w:t>
      </w:r>
    </w:p>
    <w:p w14:paraId="62F954B1" w14:textId="12072A79" w:rsidR="00F34572" w:rsidRPr="004006CA" w:rsidRDefault="00F34572" w:rsidP="00853979">
      <w:pPr>
        <w:spacing w:before="0"/>
        <w:jc w:val="center"/>
        <w:rPr>
          <w:b/>
          <w:bCs/>
        </w:rPr>
      </w:pPr>
      <w:r>
        <w:rPr>
          <w:b/>
          <w:bCs/>
          <w:noProof/>
        </w:rPr>
        <w:drawing>
          <wp:inline distT="0" distB="0" distL="0" distR="0" wp14:anchorId="66FE6F0A" wp14:editId="310A7D43">
            <wp:extent cx="4356100" cy="2847752"/>
            <wp:effectExtent l="38100" t="38100" r="38100" b="35560"/>
            <wp:docPr id="417832444"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2444" name="Picture 30" descr="Text&#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4807" cy="2879594"/>
                    </a:xfrm>
                    <a:prstGeom prst="rect">
                      <a:avLst/>
                    </a:prstGeom>
                    <a:ln w="38100">
                      <a:solidFill>
                        <a:schemeClr val="accent1">
                          <a:lumMod val="50000"/>
                        </a:schemeClr>
                      </a:solidFill>
                    </a:ln>
                  </pic:spPr>
                </pic:pic>
              </a:graphicData>
            </a:graphic>
          </wp:inline>
        </w:drawing>
      </w:r>
    </w:p>
    <w:p w14:paraId="5A4A854F" w14:textId="77777777" w:rsidR="004E4BF5" w:rsidRDefault="004E4BF5" w:rsidP="004E4BF5">
      <w:pPr>
        <w:pStyle w:val="ListParagraph"/>
        <w:numPr>
          <w:ilvl w:val="1"/>
          <w:numId w:val="9"/>
        </w:numPr>
        <w:spacing w:before="0" w:after="160" w:line="278" w:lineRule="auto"/>
      </w:pPr>
      <w:r>
        <w:t xml:space="preserve">However, it is best to list the packages in your own environment and make sure you are missing the same ones as me. If you are missing different ones, you can modify the command accordingly. </w:t>
      </w:r>
    </w:p>
    <w:p w14:paraId="77E904FB" w14:textId="77777777" w:rsidR="004E4BF5" w:rsidRDefault="004E4BF5" w:rsidP="00F34572">
      <w:pPr>
        <w:pStyle w:val="ListParagraph"/>
        <w:numPr>
          <w:ilvl w:val="0"/>
          <w:numId w:val="9"/>
        </w:numPr>
        <w:spacing w:before="0" w:after="0" w:line="278" w:lineRule="auto"/>
      </w:pPr>
      <w:r>
        <w:t xml:space="preserve">It may ask you to </w:t>
      </w:r>
      <w:r>
        <w:rPr>
          <w:b/>
          <w:bCs/>
        </w:rPr>
        <w:t>Confirm changes y/n</w:t>
      </w:r>
      <w:r>
        <w:t xml:space="preserve"> for which you can type </w:t>
      </w:r>
      <w:r>
        <w:rPr>
          <w:b/>
          <w:bCs/>
        </w:rPr>
        <w:t>y</w:t>
      </w:r>
      <w:r>
        <w:t xml:space="preserve"> and press enter.</w:t>
      </w:r>
    </w:p>
    <w:p w14:paraId="51A7A273" w14:textId="035935C3" w:rsidR="00F34572" w:rsidRDefault="00F34572" w:rsidP="00F34572">
      <w:pPr>
        <w:spacing w:before="0" w:after="160" w:line="278" w:lineRule="auto"/>
        <w:jc w:val="center"/>
      </w:pPr>
      <w:r>
        <w:rPr>
          <w:noProof/>
        </w:rPr>
        <w:drawing>
          <wp:inline distT="0" distB="0" distL="0" distR="0" wp14:anchorId="10702D9E" wp14:editId="47EB82EC">
            <wp:extent cx="4270887" cy="2789766"/>
            <wp:effectExtent l="38100" t="38100" r="34925" b="42545"/>
            <wp:docPr id="21280758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5831" name="Picture 31" descr="Tex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4556" cy="2844419"/>
                    </a:xfrm>
                    <a:prstGeom prst="rect">
                      <a:avLst/>
                    </a:prstGeom>
                    <a:ln w="38100">
                      <a:solidFill>
                        <a:schemeClr val="accent1">
                          <a:lumMod val="50000"/>
                        </a:schemeClr>
                      </a:solidFill>
                    </a:ln>
                  </pic:spPr>
                </pic:pic>
              </a:graphicData>
            </a:graphic>
          </wp:inline>
        </w:drawing>
      </w:r>
    </w:p>
    <w:p w14:paraId="417116DB" w14:textId="7DFBFE80" w:rsidR="004E4BF5" w:rsidRDefault="004E4BF5" w:rsidP="00F34572">
      <w:pPr>
        <w:pStyle w:val="ListParagraph"/>
        <w:numPr>
          <w:ilvl w:val="0"/>
          <w:numId w:val="9"/>
        </w:numPr>
        <w:spacing w:before="0" w:after="0" w:line="278" w:lineRule="auto"/>
      </w:pPr>
      <w:r>
        <w:lastRenderedPageBreak/>
        <w:t>It should look something like this when it is done:</w:t>
      </w:r>
    </w:p>
    <w:p w14:paraId="32DF1CCB" w14:textId="61A59055" w:rsidR="00F34572" w:rsidRDefault="00F34572" w:rsidP="00F34572">
      <w:pPr>
        <w:spacing w:before="0" w:after="160" w:line="278" w:lineRule="auto"/>
        <w:jc w:val="center"/>
      </w:pPr>
      <w:r>
        <w:rPr>
          <w:noProof/>
        </w:rPr>
        <w:drawing>
          <wp:inline distT="0" distB="0" distL="0" distR="0" wp14:anchorId="279F0404" wp14:editId="2F96650A">
            <wp:extent cx="3092574" cy="2010833"/>
            <wp:effectExtent l="38100" t="38100" r="31750" b="34290"/>
            <wp:docPr id="238115888" name="Picture 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5888" name="Picture 32" descr="Text, tabl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9789" cy="2028529"/>
                    </a:xfrm>
                    <a:prstGeom prst="rect">
                      <a:avLst/>
                    </a:prstGeom>
                    <a:ln w="38100">
                      <a:solidFill>
                        <a:schemeClr val="accent1">
                          <a:lumMod val="50000"/>
                        </a:schemeClr>
                      </a:solidFill>
                    </a:ln>
                  </pic:spPr>
                </pic:pic>
              </a:graphicData>
            </a:graphic>
          </wp:inline>
        </w:drawing>
      </w:r>
    </w:p>
    <w:p w14:paraId="4841E232" w14:textId="6411D21A" w:rsidR="005A4962" w:rsidRDefault="005A4962" w:rsidP="005A4962">
      <w:pPr>
        <w:pStyle w:val="Heading2"/>
      </w:pPr>
      <w:bookmarkStart w:id="9" w:name="_Toc182902955"/>
      <w:r>
        <w:t>How to Install pyDMS</w:t>
      </w:r>
      <w:bookmarkEnd w:id="9"/>
    </w:p>
    <w:p w14:paraId="71D67CC0" w14:textId="78A32981" w:rsidR="005A4962" w:rsidRDefault="005A4962" w:rsidP="005A4962">
      <w:pPr>
        <w:pStyle w:val="ListParagraph"/>
        <w:numPr>
          <w:ilvl w:val="0"/>
          <w:numId w:val="10"/>
        </w:numPr>
        <w:spacing w:before="0" w:after="0" w:line="278" w:lineRule="auto"/>
      </w:pPr>
      <w:r>
        <w:t xml:space="preserve">Open the terminal and activate your environment by typing </w:t>
      </w:r>
      <w:r w:rsidRPr="005A4962">
        <w:rPr>
          <w:b/>
          <w:bCs/>
        </w:rPr>
        <w:t>mamba activate</w:t>
      </w:r>
      <w:r>
        <w:t xml:space="preserve"> followed by the name of your environment. </w:t>
      </w:r>
    </w:p>
    <w:p w14:paraId="1E458CEB" w14:textId="4136C602" w:rsidR="005A4962" w:rsidRDefault="005A4962" w:rsidP="005A4962">
      <w:pPr>
        <w:spacing w:before="0" w:after="160" w:line="278" w:lineRule="auto"/>
        <w:jc w:val="center"/>
      </w:pPr>
      <w:r>
        <w:rPr>
          <w:noProof/>
        </w:rPr>
        <w:drawing>
          <wp:inline distT="0" distB="0" distL="0" distR="0" wp14:anchorId="6D57208D" wp14:editId="0688223E">
            <wp:extent cx="3140649" cy="2053166"/>
            <wp:effectExtent l="38100" t="38100" r="34925" b="42545"/>
            <wp:docPr id="1708641591"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41591" name="Picture 35"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4276" cy="2075149"/>
                    </a:xfrm>
                    <a:prstGeom prst="rect">
                      <a:avLst/>
                    </a:prstGeom>
                    <a:ln w="38100">
                      <a:solidFill>
                        <a:schemeClr val="accent1">
                          <a:lumMod val="50000"/>
                        </a:schemeClr>
                      </a:solidFill>
                    </a:ln>
                  </pic:spPr>
                </pic:pic>
              </a:graphicData>
            </a:graphic>
          </wp:inline>
        </w:drawing>
      </w:r>
    </w:p>
    <w:p w14:paraId="4C7CBC5F" w14:textId="30AEAA10" w:rsidR="005A4962" w:rsidRDefault="005A4962" w:rsidP="005A4962">
      <w:pPr>
        <w:pStyle w:val="ListParagraph"/>
        <w:numPr>
          <w:ilvl w:val="0"/>
          <w:numId w:val="10"/>
        </w:numPr>
        <w:spacing w:before="0" w:after="0" w:line="278" w:lineRule="auto"/>
      </w:pPr>
      <w:r>
        <w:t>Then, change the directory to the pyDMS_ma</w:t>
      </w:r>
      <w:r w:rsidR="002402EC">
        <w:t>in</w:t>
      </w:r>
      <w:r>
        <w:t xml:space="preserve"> folder by typing the command </w:t>
      </w:r>
      <w:r>
        <w:rPr>
          <w:b/>
          <w:bCs/>
        </w:rPr>
        <w:t xml:space="preserve">cd </w:t>
      </w:r>
      <w:r>
        <w:t>followed by a space and the path to the folder.</w:t>
      </w:r>
    </w:p>
    <w:p w14:paraId="42BA3EBF" w14:textId="69A8D454" w:rsidR="005A4962" w:rsidRDefault="00E12702" w:rsidP="005A4962">
      <w:pPr>
        <w:spacing w:before="0" w:after="160" w:line="278" w:lineRule="auto"/>
        <w:jc w:val="center"/>
      </w:pPr>
      <w:r>
        <w:rPr>
          <w:noProof/>
        </w:rPr>
        <w:drawing>
          <wp:inline distT="0" distB="0" distL="0" distR="0" wp14:anchorId="50AF7780" wp14:editId="0CE690FC">
            <wp:extent cx="3161351" cy="2061633"/>
            <wp:effectExtent l="38100" t="38100" r="39370" b="34290"/>
            <wp:docPr id="497883336"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83336" name="Picture 2"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89586" cy="2080046"/>
                    </a:xfrm>
                    <a:prstGeom prst="rect">
                      <a:avLst/>
                    </a:prstGeom>
                    <a:ln w="38100">
                      <a:solidFill>
                        <a:schemeClr val="accent1">
                          <a:lumMod val="50000"/>
                        </a:schemeClr>
                      </a:solidFill>
                    </a:ln>
                  </pic:spPr>
                </pic:pic>
              </a:graphicData>
            </a:graphic>
          </wp:inline>
        </w:drawing>
      </w:r>
    </w:p>
    <w:p w14:paraId="685374A2" w14:textId="58D45410" w:rsidR="005A4962" w:rsidRDefault="005A4962" w:rsidP="00853979">
      <w:pPr>
        <w:pStyle w:val="ListParagraph"/>
        <w:numPr>
          <w:ilvl w:val="1"/>
          <w:numId w:val="10"/>
        </w:numPr>
        <w:spacing w:before="0" w:after="0" w:line="278" w:lineRule="auto"/>
      </w:pPr>
      <w:r>
        <w:lastRenderedPageBreak/>
        <w:t xml:space="preserve">To copy the path to the folder, go to </w:t>
      </w:r>
      <w:r>
        <w:rPr>
          <w:b/>
          <w:bCs/>
        </w:rPr>
        <w:t>View &gt; Show Path Bar</w:t>
      </w:r>
      <w:r>
        <w:t xml:space="preserve">. Then in your finder, navigate to the folder. Find where the folder is listed in the path bar on the bottom of the window. Right click it and select </w:t>
      </w:r>
      <w:r>
        <w:rPr>
          <w:b/>
          <w:bCs/>
        </w:rPr>
        <w:t>Copy “pyDMS_</w:t>
      </w:r>
      <w:r w:rsidR="005B231E">
        <w:rPr>
          <w:b/>
          <w:bCs/>
        </w:rPr>
        <w:t>main</w:t>
      </w:r>
      <w:r>
        <w:rPr>
          <w:b/>
          <w:bCs/>
        </w:rPr>
        <w:t>” as Pathname</w:t>
      </w:r>
      <w:r>
        <w:t>.</w:t>
      </w:r>
    </w:p>
    <w:p w14:paraId="796EC6FB" w14:textId="000D2A02" w:rsidR="005A4962" w:rsidRDefault="005A4962" w:rsidP="005A4962">
      <w:pPr>
        <w:spacing w:before="0" w:after="160" w:line="278" w:lineRule="auto"/>
        <w:jc w:val="center"/>
      </w:pPr>
      <w:r>
        <w:rPr>
          <w:noProof/>
        </w:rPr>
        <w:drawing>
          <wp:inline distT="0" distB="0" distL="0" distR="0" wp14:anchorId="6B0BB494" wp14:editId="53E820D5">
            <wp:extent cx="1348316" cy="2612363"/>
            <wp:effectExtent l="38100" t="38100" r="36195" b="42545"/>
            <wp:docPr id="836288559"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8559" name="Picture 33"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b="15866"/>
                    <a:stretch/>
                  </pic:blipFill>
                  <pic:spPr bwMode="auto">
                    <a:xfrm>
                      <a:off x="0" y="0"/>
                      <a:ext cx="1394783" cy="2702393"/>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53979">
        <w:t xml:space="preserve"> </w:t>
      </w:r>
      <w:r w:rsidR="005B231E">
        <w:rPr>
          <w:noProof/>
        </w:rPr>
        <w:drawing>
          <wp:inline distT="0" distB="0" distL="0" distR="0" wp14:anchorId="036B1AD3" wp14:editId="05EC438D">
            <wp:extent cx="4313767" cy="2602087"/>
            <wp:effectExtent l="38100" t="38100" r="42545" b="40005"/>
            <wp:docPr id="348444850"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44850" name="Picture 3"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0324" cy="2630170"/>
                    </a:xfrm>
                    <a:prstGeom prst="rect">
                      <a:avLst/>
                    </a:prstGeom>
                    <a:ln w="38100">
                      <a:solidFill>
                        <a:schemeClr val="accent1">
                          <a:lumMod val="50000"/>
                        </a:schemeClr>
                      </a:solidFill>
                    </a:ln>
                  </pic:spPr>
                </pic:pic>
              </a:graphicData>
            </a:graphic>
          </wp:inline>
        </w:drawing>
      </w:r>
    </w:p>
    <w:p w14:paraId="77233EDB" w14:textId="631A50C3" w:rsidR="005A4962" w:rsidRDefault="005A4962" w:rsidP="00853979">
      <w:pPr>
        <w:pStyle w:val="ListParagraph"/>
        <w:numPr>
          <w:ilvl w:val="0"/>
          <w:numId w:val="10"/>
        </w:numPr>
        <w:spacing w:before="0" w:after="0" w:line="278" w:lineRule="auto"/>
      </w:pPr>
      <w:r>
        <w:t xml:space="preserve">Then, in the terminal type </w:t>
      </w:r>
      <w:r>
        <w:rPr>
          <w:b/>
          <w:bCs/>
        </w:rPr>
        <w:t xml:space="preserve">python setup.py install </w:t>
      </w:r>
      <w:r>
        <w:t xml:space="preserve">and run it. Now you have an environment set up to run the downscaling code with. </w:t>
      </w:r>
    </w:p>
    <w:p w14:paraId="58586B40" w14:textId="1BDE05B6" w:rsidR="004E4BF5" w:rsidRDefault="000D049E" w:rsidP="00615D38">
      <w:pPr>
        <w:spacing w:before="0"/>
        <w:jc w:val="center"/>
      </w:pPr>
      <w:r>
        <w:rPr>
          <w:noProof/>
        </w:rPr>
        <w:drawing>
          <wp:inline distT="0" distB="0" distL="0" distR="0" wp14:anchorId="60C58242" wp14:editId="79EE5979">
            <wp:extent cx="4550833" cy="2967765"/>
            <wp:effectExtent l="38100" t="38100" r="34290" b="42545"/>
            <wp:docPr id="1846750835"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50835" name="Picture 4"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00636" cy="3000243"/>
                    </a:xfrm>
                    <a:prstGeom prst="rect">
                      <a:avLst/>
                    </a:prstGeom>
                    <a:ln w="38100">
                      <a:solidFill>
                        <a:schemeClr val="accent1">
                          <a:lumMod val="50000"/>
                        </a:schemeClr>
                      </a:solidFill>
                    </a:ln>
                  </pic:spPr>
                </pic:pic>
              </a:graphicData>
            </a:graphic>
          </wp:inline>
        </w:drawing>
      </w:r>
    </w:p>
    <w:p w14:paraId="07736C7A" w14:textId="77777777" w:rsidR="00563BBB" w:rsidRDefault="00563BBB">
      <w:pPr>
        <w:rPr>
          <w:b/>
          <w:caps/>
          <w:color w:val="FFFFFF" w:themeColor="background1"/>
          <w:spacing w:val="15"/>
          <w:sz w:val="22"/>
          <w:szCs w:val="22"/>
        </w:rPr>
      </w:pPr>
      <w:bookmarkStart w:id="10" w:name="_Toc182902956"/>
      <w:r>
        <w:br w:type="page"/>
      </w:r>
    </w:p>
    <w:p w14:paraId="6B3AA931" w14:textId="3C57981D" w:rsidR="00E567FD" w:rsidRDefault="00E567FD" w:rsidP="00E567FD">
      <w:pPr>
        <w:pStyle w:val="Heading2"/>
      </w:pPr>
      <w:r>
        <w:lastRenderedPageBreak/>
        <w:t>Setting up and Running the Code</w:t>
      </w:r>
      <w:bookmarkEnd w:id="10"/>
    </w:p>
    <w:p w14:paraId="0EA096A0" w14:textId="648906F9" w:rsidR="00DE7E81" w:rsidRDefault="00E567FD" w:rsidP="00473DE7">
      <w:pPr>
        <w:pStyle w:val="ListParagraph"/>
        <w:numPr>
          <w:ilvl w:val="0"/>
          <w:numId w:val="11"/>
        </w:numPr>
        <w:spacing w:before="0" w:after="0" w:line="278" w:lineRule="auto"/>
      </w:pPr>
      <w:r>
        <w:t xml:space="preserve">In </w:t>
      </w:r>
      <w:r>
        <w:rPr>
          <w:b/>
          <w:bCs/>
        </w:rPr>
        <w:t>Visual Studio Code</w:t>
      </w:r>
      <w:r>
        <w:t xml:space="preserve">, open the </w:t>
      </w:r>
      <w:r>
        <w:rPr>
          <w:b/>
          <w:bCs/>
        </w:rPr>
        <w:t>Sharpening_ECOSTRESS_S2_API.ipynb</w:t>
      </w:r>
      <w:r>
        <w:t xml:space="preserve"> Jupyter Notebook. At the top of the </w:t>
      </w:r>
      <w:r w:rsidR="00DE7E81">
        <w:t>file</w:t>
      </w:r>
      <w:r>
        <w:t xml:space="preserve"> there is a lot of information about how the code works that you can read if you are interested. Scroll down to the block of code that is used to </w:t>
      </w:r>
      <w:r w:rsidRPr="00DE7E81">
        <w:rPr>
          <w:b/>
          <w:bCs/>
        </w:rPr>
        <w:t>import libraries</w:t>
      </w:r>
      <w:r>
        <w:t xml:space="preserve">. Click into the code and press </w:t>
      </w:r>
      <w:r>
        <w:rPr>
          <w:b/>
          <w:bCs/>
        </w:rPr>
        <w:t>Shift + Enter</w:t>
      </w:r>
      <w:r>
        <w:t xml:space="preserve"> to run it. </w:t>
      </w:r>
    </w:p>
    <w:p w14:paraId="05A6D5B2" w14:textId="77777777" w:rsidR="00DE7E81" w:rsidRPr="00E747E3" w:rsidRDefault="00DE7E81" w:rsidP="00DE7E81">
      <w:pPr>
        <w:pStyle w:val="ListParagraph"/>
        <w:numPr>
          <w:ilvl w:val="1"/>
          <w:numId w:val="11"/>
        </w:numPr>
        <w:spacing w:after="0"/>
        <w:rPr>
          <w:szCs w:val="24"/>
        </w:rPr>
      </w:pPr>
      <w:r w:rsidRPr="00E747E3">
        <w:rPr>
          <w:szCs w:val="24"/>
        </w:rPr>
        <w:t xml:space="preserve">At the top of the window, a pop up will appear prompting you to </w:t>
      </w:r>
      <w:r w:rsidRPr="00E747E3">
        <w:rPr>
          <w:b/>
          <w:bCs/>
          <w:szCs w:val="24"/>
        </w:rPr>
        <w:t>select a kernel</w:t>
      </w:r>
      <w:r w:rsidRPr="00E747E3">
        <w:rPr>
          <w:szCs w:val="24"/>
        </w:rPr>
        <w:t xml:space="preserve"> to run your code with. Click on </w:t>
      </w:r>
      <w:r w:rsidRPr="00E747E3">
        <w:rPr>
          <w:b/>
          <w:bCs/>
          <w:szCs w:val="24"/>
        </w:rPr>
        <w:t>Python Environments …</w:t>
      </w:r>
    </w:p>
    <w:p w14:paraId="591D39E2" w14:textId="2EB9B09B" w:rsidR="00DE7E81" w:rsidRDefault="00DE7E81" w:rsidP="00853979">
      <w:pPr>
        <w:spacing w:before="0"/>
        <w:jc w:val="center"/>
        <w:rPr>
          <w:szCs w:val="24"/>
        </w:rPr>
      </w:pPr>
      <w:r>
        <w:rPr>
          <w:noProof/>
          <w:szCs w:val="24"/>
        </w:rPr>
        <w:drawing>
          <wp:inline distT="0" distB="0" distL="0" distR="0" wp14:anchorId="29BC8EAC" wp14:editId="1235AD2C">
            <wp:extent cx="2764367" cy="531018"/>
            <wp:effectExtent l="38100" t="38100" r="42545" b="40640"/>
            <wp:docPr id="1143725055"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25055" name="Picture 6" descr="Graphical user interfac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41469" cy="565038"/>
                    </a:xfrm>
                    <a:prstGeom prst="rect">
                      <a:avLst/>
                    </a:prstGeom>
                    <a:ln w="38100">
                      <a:solidFill>
                        <a:schemeClr val="accent1">
                          <a:lumMod val="50000"/>
                        </a:schemeClr>
                      </a:solidFill>
                    </a:ln>
                  </pic:spPr>
                </pic:pic>
              </a:graphicData>
            </a:graphic>
          </wp:inline>
        </w:drawing>
      </w:r>
    </w:p>
    <w:p w14:paraId="5142806C" w14:textId="77777777" w:rsidR="00DE7E81" w:rsidRDefault="00DE7E81" w:rsidP="00DE7E81">
      <w:pPr>
        <w:pStyle w:val="ListParagraph"/>
        <w:numPr>
          <w:ilvl w:val="1"/>
          <w:numId w:val="11"/>
        </w:numPr>
        <w:spacing w:after="0"/>
        <w:rPr>
          <w:szCs w:val="24"/>
        </w:rPr>
      </w:pPr>
      <w:r>
        <w:rPr>
          <w:szCs w:val="24"/>
        </w:rPr>
        <w:t xml:space="preserve">Select the </w:t>
      </w:r>
      <w:r w:rsidRPr="00B66183">
        <w:rPr>
          <w:b/>
          <w:bCs/>
          <w:szCs w:val="24"/>
        </w:rPr>
        <w:t>ECOSTRESS</w:t>
      </w:r>
      <w:r>
        <w:rPr>
          <w:szCs w:val="24"/>
        </w:rPr>
        <w:t xml:space="preserve"> environment that you created, or another one if you have a different one you want to use.</w:t>
      </w:r>
    </w:p>
    <w:p w14:paraId="5F1AD78E" w14:textId="34D721E6" w:rsidR="00DE7E81" w:rsidRPr="00DE7E81" w:rsidRDefault="00DE7E81" w:rsidP="00DE7E81">
      <w:pPr>
        <w:spacing w:before="0"/>
        <w:jc w:val="center"/>
        <w:rPr>
          <w:szCs w:val="24"/>
        </w:rPr>
      </w:pPr>
      <w:r>
        <w:rPr>
          <w:noProof/>
          <w:szCs w:val="24"/>
        </w:rPr>
        <w:drawing>
          <wp:inline distT="0" distB="0" distL="0" distR="0" wp14:anchorId="3D67F425" wp14:editId="303F94A1">
            <wp:extent cx="2772834" cy="846070"/>
            <wp:effectExtent l="38100" t="38100" r="34290" b="43180"/>
            <wp:docPr id="494796926"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6926" name="Picture 7"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1038" cy="876035"/>
                    </a:xfrm>
                    <a:prstGeom prst="rect">
                      <a:avLst/>
                    </a:prstGeom>
                    <a:ln w="38100">
                      <a:solidFill>
                        <a:schemeClr val="accent1">
                          <a:lumMod val="50000"/>
                        </a:schemeClr>
                      </a:solidFill>
                    </a:ln>
                  </pic:spPr>
                </pic:pic>
              </a:graphicData>
            </a:graphic>
          </wp:inline>
        </w:drawing>
      </w:r>
    </w:p>
    <w:p w14:paraId="278F8EF0" w14:textId="428BF772" w:rsidR="00E567FD" w:rsidRDefault="00E567FD" w:rsidP="00DE7E81">
      <w:pPr>
        <w:pStyle w:val="ListParagraph"/>
        <w:numPr>
          <w:ilvl w:val="1"/>
          <w:numId w:val="11"/>
        </w:numPr>
        <w:spacing w:before="0" w:after="0" w:line="278" w:lineRule="auto"/>
      </w:pPr>
      <w:r>
        <w:t xml:space="preserve">You will know it is done running when a green check mark appears on the bottom left of the cell. </w:t>
      </w:r>
    </w:p>
    <w:p w14:paraId="521D8D13" w14:textId="5A561538" w:rsidR="00473DE7" w:rsidRDefault="00852EBC" w:rsidP="003469A9">
      <w:pPr>
        <w:tabs>
          <w:tab w:val="left" w:pos="1420"/>
        </w:tabs>
        <w:spacing w:before="0" w:after="160" w:line="278" w:lineRule="auto"/>
        <w:jc w:val="center"/>
      </w:pPr>
      <w:r>
        <w:rPr>
          <w:noProof/>
        </w:rPr>
        <w:drawing>
          <wp:inline distT="0" distB="0" distL="0" distR="0" wp14:anchorId="3378E40E" wp14:editId="42AE354D">
            <wp:extent cx="4019525" cy="1638300"/>
            <wp:effectExtent l="38100" t="38100" r="32385" b="38100"/>
            <wp:docPr id="449572182"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72182" name="Picture 2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87735" cy="1666102"/>
                    </a:xfrm>
                    <a:prstGeom prst="rect">
                      <a:avLst/>
                    </a:prstGeom>
                    <a:ln w="38100">
                      <a:solidFill>
                        <a:schemeClr val="accent1">
                          <a:lumMod val="50000"/>
                        </a:schemeClr>
                      </a:solidFill>
                    </a:ln>
                  </pic:spPr>
                </pic:pic>
              </a:graphicData>
            </a:graphic>
          </wp:inline>
        </w:drawing>
      </w:r>
    </w:p>
    <w:p w14:paraId="496B5C29" w14:textId="2E2D4C6D" w:rsidR="00E567FD" w:rsidRDefault="00E567FD" w:rsidP="00A82BEB">
      <w:pPr>
        <w:pStyle w:val="ListParagraph"/>
        <w:numPr>
          <w:ilvl w:val="0"/>
          <w:numId w:val="11"/>
        </w:numPr>
        <w:spacing w:before="0" w:after="0" w:line="278" w:lineRule="auto"/>
      </w:pPr>
      <w:r>
        <w:t xml:space="preserve">Next, scroll down to the section of the code under </w:t>
      </w:r>
      <w:r>
        <w:rPr>
          <w:b/>
          <w:bCs/>
        </w:rPr>
        <w:t>OAuth Copernicus Data Space.</w:t>
      </w:r>
      <w:r>
        <w:t xml:space="preserve"> If you followed this tutorial and set up your OAuth in a </w:t>
      </w:r>
      <w:r>
        <w:rPr>
          <w:b/>
          <w:bCs/>
        </w:rPr>
        <w:t>.env</w:t>
      </w:r>
      <w:r>
        <w:t xml:space="preserve"> file, you should be able to press </w:t>
      </w:r>
      <w:r w:rsidRPr="00A03446">
        <w:rPr>
          <w:b/>
          <w:bCs/>
        </w:rPr>
        <w:t>Shift + Enter</w:t>
      </w:r>
      <w:r>
        <w:t xml:space="preserve"> to run this block of code. If you set up your OAuth in another way, you may need to adjust the code accordingly. </w:t>
      </w:r>
    </w:p>
    <w:p w14:paraId="2ECBEB77" w14:textId="2ECB0E08" w:rsidR="003469A9" w:rsidRDefault="00852EBC" w:rsidP="003469A9">
      <w:pPr>
        <w:spacing w:before="0" w:after="160" w:line="278" w:lineRule="auto"/>
        <w:jc w:val="center"/>
      </w:pPr>
      <w:r>
        <w:rPr>
          <w:noProof/>
        </w:rPr>
        <w:drawing>
          <wp:inline distT="0" distB="0" distL="0" distR="0" wp14:anchorId="3EE61FF9" wp14:editId="2B8FB20C">
            <wp:extent cx="4406900" cy="1065942"/>
            <wp:effectExtent l="38100" t="38100" r="38100" b="39370"/>
            <wp:docPr id="123519765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97655" name="Picture 25"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4385" cy="1101616"/>
                    </a:xfrm>
                    <a:prstGeom prst="rect">
                      <a:avLst/>
                    </a:prstGeom>
                    <a:ln w="38100">
                      <a:solidFill>
                        <a:schemeClr val="accent1">
                          <a:lumMod val="50000"/>
                        </a:schemeClr>
                      </a:solidFill>
                    </a:ln>
                  </pic:spPr>
                </pic:pic>
              </a:graphicData>
            </a:graphic>
          </wp:inline>
        </w:drawing>
      </w:r>
    </w:p>
    <w:p w14:paraId="36BB7BF8" w14:textId="77777777" w:rsidR="00E567FD" w:rsidRDefault="00E567FD" w:rsidP="00473DE7">
      <w:pPr>
        <w:pStyle w:val="ListParagraph"/>
        <w:numPr>
          <w:ilvl w:val="0"/>
          <w:numId w:val="11"/>
        </w:numPr>
        <w:spacing w:before="0" w:after="0" w:line="278" w:lineRule="auto"/>
      </w:pPr>
      <w:r>
        <w:lastRenderedPageBreak/>
        <w:t xml:space="preserve">Next, find the block of code under </w:t>
      </w:r>
      <w:r>
        <w:rPr>
          <w:b/>
          <w:bCs/>
        </w:rPr>
        <w:t>Type your NASA Earthdata login and password</w:t>
      </w:r>
      <w:r>
        <w:t xml:space="preserve"> and press </w:t>
      </w:r>
      <w:r w:rsidRPr="00A03446">
        <w:rPr>
          <w:b/>
          <w:bCs/>
        </w:rPr>
        <w:t>Shift + Enter</w:t>
      </w:r>
      <w:r>
        <w:t xml:space="preserve"> to run it. </w:t>
      </w:r>
    </w:p>
    <w:p w14:paraId="12245569" w14:textId="3EC6F2EF" w:rsidR="00473DE7" w:rsidRDefault="00473DE7" w:rsidP="00473DE7">
      <w:pPr>
        <w:spacing w:before="0" w:after="160" w:line="278" w:lineRule="auto"/>
        <w:jc w:val="center"/>
      </w:pPr>
      <w:r>
        <w:rPr>
          <w:noProof/>
        </w:rPr>
        <w:drawing>
          <wp:inline distT="0" distB="0" distL="0" distR="0" wp14:anchorId="71629C01" wp14:editId="09D63650">
            <wp:extent cx="5676900" cy="1004375"/>
            <wp:effectExtent l="38100" t="38100" r="38100" b="37465"/>
            <wp:docPr id="2092645653"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5653" name="Picture 39"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5671" cy="1009465"/>
                    </a:xfrm>
                    <a:prstGeom prst="rect">
                      <a:avLst/>
                    </a:prstGeom>
                    <a:ln w="38100">
                      <a:solidFill>
                        <a:schemeClr val="accent1">
                          <a:lumMod val="50000"/>
                        </a:schemeClr>
                      </a:solidFill>
                    </a:ln>
                  </pic:spPr>
                </pic:pic>
              </a:graphicData>
            </a:graphic>
          </wp:inline>
        </w:drawing>
      </w:r>
    </w:p>
    <w:p w14:paraId="518FA239" w14:textId="77777777" w:rsidR="00E567FD" w:rsidRDefault="00E567FD" w:rsidP="00473DE7">
      <w:pPr>
        <w:pStyle w:val="ListParagraph"/>
        <w:numPr>
          <w:ilvl w:val="1"/>
          <w:numId w:val="11"/>
        </w:numPr>
        <w:spacing w:before="0" w:after="0" w:line="278" w:lineRule="auto"/>
      </w:pPr>
      <w:r>
        <w:t xml:space="preserve">At the top of the Visual Studio Code window, an input box will appear prompting you to </w:t>
      </w:r>
      <w:r>
        <w:rPr>
          <w:b/>
          <w:bCs/>
        </w:rPr>
        <w:t>Enter NASA Earthdata Login Username:</w:t>
      </w:r>
      <w:r>
        <w:t>. Type in your username and press enter.</w:t>
      </w:r>
    </w:p>
    <w:p w14:paraId="6487DF2F" w14:textId="115A9EDF" w:rsidR="00473DE7" w:rsidRDefault="00473DE7" w:rsidP="00473DE7">
      <w:pPr>
        <w:spacing w:before="0" w:after="160" w:line="278" w:lineRule="auto"/>
        <w:jc w:val="center"/>
      </w:pPr>
      <w:r>
        <w:rPr>
          <w:noProof/>
        </w:rPr>
        <w:drawing>
          <wp:inline distT="0" distB="0" distL="0" distR="0" wp14:anchorId="5C8D7B6B" wp14:editId="0FC814E4">
            <wp:extent cx="4356100" cy="537532"/>
            <wp:effectExtent l="38100" t="38100" r="38100" b="34290"/>
            <wp:docPr id="18589543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54337" name="Picture 18589543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25787" cy="546131"/>
                    </a:xfrm>
                    <a:prstGeom prst="rect">
                      <a:avLst/>
                    </a:prstGeom>
                    <a:ln w="38100">
                      <a:solidFill>
                        <a:schemeClr val="accent1">
                          <a:lumMod val="50000"/>
                        </a:schemeClr>
                      </a:solidFill>
                    </a:ln>
                  </pic:spPr>
                </pic:pic>
              </a:graphicData>
            </a:graphic>
          </wp:inline>
        </w:drawing>
      </w:r>
    </w:p>
    <w:p w14:paraId="0E4F4957" w14:textId="77777777" w:rsidR="00E567FD" w:rsidRDefault="00E567FD" w:rsidP="00473DE7">
      <w:pPr>
        <w:pStyle w:val="ListParagraph"/>
        <w:numPr>
          <w:ilvl w:val="1"/>
          <w:numId w:val="11"/>
        </w:numPr>
        <w:spacing w:before="0" w:after="0" w:line="278" w:lineRule="auto"/>
      </w:pPr>
      <w:r>
        <w:t xml:space="preserve">Then, it will prompt you to </w:t>
      </w:r>
      <w:r>
        <w:rPr>
          <w:b/>
          <w:bCs/>
        </w:rPr>
        <w:t>Enter NASA Earthdata Login Password:</w:t>
      </w:r>
      <w:r>
        <w:t xml:space="preserve">. Type this in and press enter. </w:t>
      </w:r>
    </w:p>
    <w:p w14:paraId="22A74136" w14:textId="7C771518" w:rsidR="00473DE7" w:rsidRDefault="00473DE7" w:rsidP="00473DE7">
      <w:pPr>
        <w:spacing w:before="0" w:after="160" w:line="278" w:lineRule="auto"/>
        <w:jc w:val="center"/>
      </w:pPr>
      <w:r>
        <w:rPr>
          <w:noProof/>
        </w:rPr>
        <w:drawing>
          <wp:inline distT="0" distB="0" distL="0" distR="0" wp14:anchorId="7F71471B" wp14:editId="484EBD7C">
            <wp:extent cx="4356100" cy="510538"/>
            <wp:effectExtent l="38100" t="38100" r="38100" b="36195"/>
            <wp:docPr id="6803603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0395" name="Picture 68036039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4417" cy="531437"/>
                    </a:xfrm>
                    <a:prstGeom prst="rect">
                      <a:avLst/>
                    </a:prstGeom>
                    <a:ln w="38100">
                      <a:solidFill>
                        <a:schemeClr val="accent1">
                          <a:lumMod val="50000"/>
                        </a:schemeClr>
                      </a:solidFill>
                    </a:ln>
                  </pic:spPr>
                </pic:pic>
              </a:graphicData>
            </a:graphic>
          </wp:inline>
        </w:drawing>
      </w:r>
    </w:p>
    <w:p w14:paraId="12BD3FE9" w14:textId="1F6DCF2D" w:rsidR="00E567FD" w:rsidRDefault="00E567FD" w:rsidP="006E1D71">
      <w:pPr>
        <w:pStyle w:val="ListParagraph"/>
        <w:numPr>
          <w:ilvl w:val="0"/>
          <w:numId w:val="11"/>
        </w:numPr>
        <w:spacing w:before="0" w:after="0" w:line="278" w:lineRule="auto"/>
      </w:pPr>
      <w:r>
        <w:t xml:space="preserve">In the next block of code, find the variable called </w:t>
      </w:r>
      <w:r>
        <w:rPr>
          <w:b/>
          <w:bCs/>
        </w:rPr>
        <w:t>s2_output_folder</w:t>
      </w:r>
      <w:r>
        <w:t xml:space="preserve">. Set this variable to the path of an output folder for the Sentinel 2 imagery. I am going to do this by creating a </w:t>
      </w:r>
      <w:r w:rsidRPr="006A52C8">
        <w:rPr>
          <w:b/>
          <w:bCs/>
        </w:rPr>
        <w:t>new folder</w:t>
      </w:r>
      <w:r>
        <w:t xml:space="preserve"> in my </w:t>
      </w:r>
      <w:r w:rsidRPr="006A52C8">
        <w:rPr>
          <w:b/>
          <w:bCs/>
        </w:rPr>
        <w:t xml:space="preserve">project </w:t>
      </w:r>
      <w:r w:rsidR="00A82BEB" w:rsidRPr="006A52C8">
        <w:rPr>
          <w:b/>
          <w:bCs/>
        </w:rPr>
        <w:t>folder</w:t>
      </w:r>
      <w:r w:rsidR="00A82BEB">
        <w:t xml:space="preserve"> and</w:t>
      </w:r>
      <w:r>
        <w:t xml:space="preserve"> copying its path into the code. Make sure the path still has </w:t>
      </w:r>
      <w:r>
        <w:rPr>
          <w:b/>
          <w:bCs/>
        </w:rPr>
        <w:t>r</w:t>
      </w:r>
      <w:r>
        <w:t xml:space="preserve"> in front and is wrapped in quotes.</w:t>
      </w:r>
    </w:p>
    <w:p w14:paraId="0DBF67EC" w14:textId="220853EB" w:rsidR="006E1D71" w:rsidRDefault="006E1D71" w:rsidP="006E1D71">
      <w:pPr>
        <w:spacing w:before="0" w:after="0" w:line="278" w:lineRule="auto"/>
        <w:jc w:val="center"/>
      </w:pPr>
      <w:r>
        <w:rPr>
          <w:noProof/>
        </w:rPr>
        <w:drawing>
          <wp:inline distT="0" distB="0" distL="0" distR="0" wp14:anchorId="2A615A85" wp14:editId="207E6259">
            <wp:extent cx="4330700" cy="2289810"/>
            <wp:effectExtent l="38100" t="38100" r="38100" b="34290"/>
            <wp:docPr id="2131679902"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79902" name="Picture 4" descr="Graphical user interface, application, Wo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68592" cy="2309845"/>
                    </a:xfrm>
                    <a:prstGeom prst="rect">
                      <a:avLst/>
                    </a:prstGeom>
                    <a:ln w="38100">
                      <a:solidFill>
                        <a:schemeClr val="accent1">
                          <a:lumMod val="50000"/>
                        </a:schemeClr>
                      </a:solidFill>
                    </a:ln>
                  </pic:spPr>
                </pic:pic>
              </a:graphicData>
            </a:graphic>
          </wp:inline>
        </w:drawing>
      </w:r>
      <w:r>
        <w:br/>
        <w:t>Example:</w:t>
      </w:r>
    </w:p>
    <w:p w14:paraId="57C54932" w14:textId="73B276A4" w:rsidR="00853979" w:rsidRDefault="006E1D71" w:rsidP="00563BBB">
      <w:pPr>
        <w:spacing w:before="0" w:after="160" w:line="278" w:lineRule="auto"/>
        <w:jc w:val="center"/>
      </w:pPr>
      <w:r>
        <w:rPr>
          <w:noProof/>
        </w:rPr>
        <w:drawing>
          <wp:inline distT="0" distB="0" distL="0" distR="0" wp14:anchorId="6D286E02" wp14:editId="58BB06A6">
            <wp:extent cx="5943600" cy="487045"/>
            <wp:effectExtent l="38100" t="38100" r="38100" b="33655"/>
            <wp:docPr id="448684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84299" name="Picture 448684299"/>
                    <pic:cNvPicPr/>
                  </pic:nvPicPr>
                  <pic:blipFill>
                    <a:blip r:embed="rId56">
                      <a:extLst>
                        <a:ext uri="{28A0092B-C50C-407E-A947-70E740481C1C}">
                          <a14:useLocalDpi xmlns:a14="http://schemas.microsoft.com/office/drawing/2010/main" val="0"/>
                        </a:ext>
                      </a:extLst>
                    </a:blip>
                    <a:stretch>
                      <a:fillRect/>
                    </a:stretch>
                  </pic:blipFill>
                  <pic:spPr>
                    <a:xfrm>
                      <a:off x="0" y="0"/>
                      <a:ext cx="5943600" cy="487045"/>
                    </a:xfrm>
                    <a:prstGeom prst="rect">
                      <a:avLst/>
                    </a:prstGeom>
                    <a:ln w="38100">
                      <a:solidFill>
                        <a:schemeClr val="accent1">
                          <a:lumMod val="50000"/>
                        </a:schemeClr>
                      </a:solidFill>
                    </a:ln>
                  </pic:spPr>
                </pic:pic>
              </a:graphicData>
            </a:graphic>
          </wp:inline>
        </w:drawing>
      </w:r>
    </w:p>
    <w:p w14:paraId="0149950E" w14:textId="05B3A4C8" w:rsidR="00E567FD" w:rsidRDefault="00E567FD" w:rsidP="006E1D71">
      <w:pPr>
        <w:pStyle w:val="ListParagraph"/>
        <w:numPr>
          <w:ilvl w:val="0"/>
          <w:numId w:val="11"/>
        </w:numPr>
        <w:spacing w:before="0" w:after="0" w:line="278" w:lineRule="auto"/>
      </w:pPr>
      <w:r>
        <w:lastRenderedPageBreak/>
        <w:t xml:space="preserve">Then find the variable titled </w:t>
      </w:r>
      <w:r>
        <w:rPr>
          <w:b/>
          <w:bCs/>
        </w:rPr>
        <w:t>eco_output_folder</w:t>
      </w:r>
      <w:r>
        <w:t xml:space="preserve"> and set it to the path of an output folder for the ECOSTRESS imagery. Again, I am going to create a </w:t>
      </w:r>
      <w:r w:rsidRPr="006A52C8">
        <w:rPr>
          <w:b/>
          <w:bCs/>
        </w:rPr>
        <w:t>new folder</w:t>
      </w:r>
      <w:r>
        <w:t xml:space="preserve"> for this in the main </w:t>
      </w:r>
      <w:r w:rsidRPr="006A52C8">
        <w:rPr>
          <w:b/>
          <w:bCs/>
        </w:rPr>
        <w:t>project folder</w:t>
      </w:r>
      <w:r>
        <w:t xml:space="preserve"> and copy its path into the code. Make sure the path still has </w:t>
      </w:r>
      <w:r>
        <w:rPr>
          <w:b/>
          <w:bCs/>
        </w:rPr>
        <w:t>r</w:t>
      </w:r>
      <w:r>
        <w:t xml:space="preserve"> in front and is wrapped in quotes.</w:t>
      </w:r>
    </w:p>
    <w:p w14:paraId="66C1F9BB" w14:textId="77777777" w:rsidR="006E1D71" w:rsidRDefault="006E1D71" w:rsidP="00853979">
      <w:pPr>
        <w:spacing w:before="0" w:after="0" w:line="278" w:lineRule="auto"/>
        <w:jc w:val="center"/>
      </w:pPr>
      <w:r>
        <w:rPr>
          <w:noProof/>
        </w:rPr>
        <w:drawing>
          <wp:inline distT="0" distB="0" distL="0" distR="0" wp14:anchorId="22438C3C" wp14:editId="79E7C786">
            <wp:extent cx="4390228" cy="2324100"/>
            <wp:effectExtent l="38100" t="38100" r="42545" b="38100"/>
            <wp:docPr id="1661190762"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90762" name="Picture 6" descr="Graphical user interface, application, Wo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27151" cy="2343646"/>
                    </a:xfrm>
                    <a:prstGeom prst="rect">
                      <a:avLst/>
                    </a:prstGeom>
                    <a:ln w="38100">
                      <a:solidFill>
                        <a:schemeClr val="accent1">
                          <a:lumMod val="50000"/>
                        </a:schemeClr>
                      </a:solidFill>
                    </a:ln>
                  </pic:spPr>
                </pic:pic>
              </a:graphicData>
            </a:graphic>
          </wp:inline>
        </w:drawing>
      </w:r>
    </w:p>
    <w:p w14:paraId="2663DAB3" w14:textId="558DE130" w:rsidR="006E1D71" w:rsidRDefault="006E1D71" w:rsidP="006E1D71">
      <w:pPr>
        <w:spacing w:before="0" w:after="160" w:line="278" w:lineRule="auto"/>
        <w:jc w:val="center"/>
      </w:pPr>
      <w:r>
        <w:t>Example:</w:t>
      </w:r>
      <w:r>
        <w:rPr>
          <w:noProof/>
        </w:rPr>
        <w:drawing>
          <wp:inline distT="0" distB="0" distL="0" distR="0" wp14:anchorId="3D7D0D01" wp14:editId="78935C74">
            <wp:extent cx="5943600" cy="319273"/>
            <wp:effectExtent l="38100" t="38100" r="25400" b="36830"/>
            <wp:docPr id="397614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4911" name="Picture 397614911"/>
                    <pic:cNvPicPr/>
                  </pic:nvPicPr>
                  <pic:blipFill rotWithShape="1">
                    <a:blip r:embed="rId58" cstate="print">
                      <a:extLst>
                        <a:ext uri="{28A0092B-C50C-407E-A947-70E740481C1C}">
                          <a14:useLocalDpi xmlns:a14="http://schemas.microsoft.com/office/drawing/2010/main" val="0"/>
                        </a:ext>
                      </a:extLst>
                    </a:blip>
                    <a:srcRect r="19052"/>
                    <a:stretch/>
                  </pic:blipFill>
                  <pic:spPr bwMode="auto">
                    <a:xfrm>
                      <a:off x="0" y="0"/>
                      <a:ext cx="6414546" cy="34457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E7F188" w14:textId="5E3051D2" w:rsidR="00E567FD" w:rsidRDefault="00E567FD" w:rsidP="006E1D71">
      <w:pPr>
        <w:pStyle w:val="ListParagraph"/>
        <w:numPr>
          <w:ilvl w:val="0"/>
          <w:numId w:val="11"/>
        </w:numPr>
        <w:spacing w:before="0" w:after="0" w:line="278" w:lineRule="auto"/>
      </w:pPr>
      <w:r>
        <w:t xml:space="preserve">Finally, find the variable titled </w:t>
      </w:r>
      <w:r>
        <w:rPr>
          <w:b/>
          <w:bCs/>
        </w:rPr>
        <w:t>dst_dir</w:t>
      </w:r>
      <w:r>
        <w:t xml:space="preserve">. Set it to a path of a folder to store the final sharpened images. Once again, I am going to create a </w:t>
      </w:r>
      <w:r w:rsidRPr="006A52C8">
        <w:rPr>
          <w:b/>
          <w:bCs/>
        </w:rPr>
        <w:t>new folder</w:t>
      </w:r>
      <w:r>
        <w:t xml:space="preserve"> for this in the main </w:t>
      </w:r>
      <w:r w:rsidRPr="006A52C8">
        <w:rPr>
          <w:b/>
          <w:bCs/>
        </w:rPr>
        <w:t>project folder</w:t>
      </w:r>
      <w:r>
        <w:t xml:space="preserve"> and copy its path into the code.</w:t>
      </w:r>
      <w:r w:rsidRPr="007403E1">
        <w:t xml:space="preserve"> </w:t>
      </w:r>
      <w:r>
        <w:t xml:space="preserve">Make sure the path still has </w:t>
      </w:r>
      <w:r>
        <w:rPr>
          <w:b/>
          <w:bCs/>
        </w:rPr>
        <w:t>r</w:t>
      </w:r>
      <w:r>
        <w:t xml:space="preserve"> in front and is wrapped in quotes.</w:t>
      </w:r>
    </w:p>
    <w:p w14:paraId="44F4446C" w14:textId="0B056AB7" w:rsidR="006E1D71" w:rsidRDefault="006E1D71" w:rsidP="006E1D71">
      <w:pPr>
        <w:spacing w:before="0" w:after="0" w:line="278" w:lineRule="auto"/>
        <w:jc w:val="center"/>
      </w:pPr>
      <w:r>
        <w:rPr>
          <w:noProof/>
        </w:rPr>
        <w:drawing>
          <wp:inline distT="0" distB="0" distL="0" distR="0" wp14:anchorId="3CF39960" wp14:editId="30925C32">
            <wp:extent cx="4303820" cy="2273300"/>
            <wp:effectExtent l="38100" t="38100" r="40005" b="38100"/>
            <wp:docPr id="188333071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0713" name="Picture 8"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8552" cy="2286364"/>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5C749B" w14:textId="3E22500F" w:rsidR="006E1D71" w:rsidRDefault="006E1D71" w:rsidP="006E1D71">
      <w:pPr>
        <w:spacing w:before="0" w:after="0" w:line="278" w:lineRule="auto"/>
        <w:jc w:val="center"/>
      </w:pPr>
      <w:r>
        <w:t>Example:</w:t>
      </w:r>
    </w:p>
    <w:p w14:paraId="1EAE9E12" w14:textId="656FBFFF" w:rsidR="006E1D71" w:rsidRDefault="006E1D71" w:rsidP="006E1D71">
      <w:pPr>
        <w:spacing w:before="0" w:after="160" w:line="278" w:lineRule="auto"/>
        <w:jc w:val="center"/>
      </w:pPr>
      <w:r>
        <w:rPr>
          <w:noProof/>
        </w:rPr>
        <w:drawing>
          <wp:inline distT="0" distB="0" distL="0" distR="0" wp14:anchorId="0B2589E2" wp14:editId="363199FA">
            <wp:extent cx="5943600" cy="420370"/>
            <wp:effectExtent l="38100" t="38100" r="38100" b="36830"/>
            <wp:docPr id="1377576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622" name="Picture 137757622"/>
                    <pic:cNvPicPr/>
                  </pic:nvPicPr>
                  <pic:blipFill>
                    <a:blip r:embed="rId60">
                      <a:extLst>
                        <a:ext uri="{28A0092B-C50C-407E-A947-70E740481C1C}">
                          <a14:useLocalDpi xmlns:a14="http://schemas.microsoft.com/office/drawing/2010/main" val="0"/>
                        </a:ext>
                      </a:extLst>
                    </a:blip>
                    <a:stretch>
                      <a:fillRect/>
                    </a:stretch>
                  </pic:blipFill>
                  <pic:spPr>
                    <a:xfrm>
                      <a:off x="0" y="0"/>
                      <a:ext cx="5943600" cy="420370"/>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29D822" w14:textId="77777777" w:rsidR="00E567FD" w:rsidRDefault="00E567FD" w:rsidP="005140D1">
      <w:pPr>
        <w:pStyle w:val="ListParagraph"/>
        <w:numPr>
          <w:ilvl w:val="0"/>
          <w:numId w:val="11"/>
        </w:numPr>
        <w:spacing w:before="0" w:after="0" w:line="278" w:lineRule="auto"/>
      </w:pPr>
      <w:r>
        <w:lastRenderedPageBreak/>
        <w:t xml:space="preserve">Once all your variables are set, press </w:t>
      </w:r>
      <w:r w:rsidRPr="00A03446">
        <w:rPr>
          <w:b/>
          <w:bCs/>
        </w:rPr>
        <w:t>Shift + Enter</w:t>
      </w:r>
      <w:r>
        <w:t xml:space="preserve"> to run the code. At the top of the window, another input box will appear asking you to enter a </w:t>
      </w:r>
      <w:r w:rsidRPr="007403E1">
        <w:rPr>
          <w:b/>
          <w:bCs/>
        </w:rPr>
        <w:t>task name</w:t>
      </w:r>
      <w:r>
        <w:t>. This is just the name of the request that will be named in AppEEARS. Enter a name and then press enter.</w:t>
      </w:r>
    </w:p>
    <w:p w14:paraId="67402423" w14:textId="0B4230BA" w:rsidR="005140D1" w:rsidRDefault="005140D1" w:rsidP="005140D1">
      <w:pPr>
        <w:spacing w:before="0" w:after="0" w:line="278" w:lineRule="auto"/>
        <w:jc w:val="center"/>
      </w:pPr>
      <w:r>
        <w:t>Example:</w:t>
      </w:r>
    </w:p>
    <w:p w14:paraId="0278DB5F" w14:textId="48354948" w:rsidR="005140D1" w:rsidRDefault="005140D1" w:rsidP="00853979">
      <w:pPr>
        <w:spacing w:before="0" w:after="160" w:line="278" w:lineRule="auto"/>
        <w:jc w:val="center"/>
      </w:pPr>
      <w:r>
        <w:rPr>
          <w:noProof/>
        </w:rPr>
        <w:drawing>
          <wp:inline distT="0" distB="0" distL="0" distR="0" wp14:anchorId="3F493668" wp14:editId="385A3AED">
            <wp:extent cx="4296833" cy="514151"/>
            <wp:effectExtent l="38100" t="38100" r="34290" b="32385"/>
            <wp:docPr id="494825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25554" name="Picture 4948255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96819" cy="526115"/>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555AC2" w14:textId="77777777" w:rsidR="00E567FD" w:rsidRDefault="00E567FD" w:rsidP="00853979">
      <w:pPr>
        <w:pStyle w:val="ListParagraph"/>
        <w:numPr>
          <w:ilvl w:val="0"/>
          <w:numId w:val="11"/>
        </w:numPr>
        <w:spacing w:before="0" w:after="0" w:line="278" w:lineRule="auto"/>
      </w:pPr>
      <w:r>
        <w:t xml:space="preserve">Scroll down to the next block of code under </w:t>
      </w:r>
      <w:r>
        <w:rPr>
          <w:b/>
          <w:bCs/>
        </w:rPr>
        <w:t>Set the parameters for the products to be downloaded</w:t>
      </w:r>
      <w:r>
        <w:t xml:space="preserve"> and find the variable titled </w:t>
      </w:r>
      <w:r>
        <w:rPr>
          <w:b/>
          <w:bCs/>
        </w:rPr>
        <w:t>aoi_coords_wgs_84</w:t>
      </w:r>
      <w:r>
        <w:t xml:space="preserve">. We need to set this variable equal to the coordinates of a bounding box for our study area. To get these coordinates, click on the link in the code or search the web for </w:t>
      </w:r>
      <w:r w:rsidRPr="00C54ADE">
        <w:rPr>
          <w:b/>
          <w:bCs/>
        </w:rPr>
        <w:t>bboxfinder.com</w:t>
      </w:r>
      <w:r>
        <w:t xml:space="preserve">. </w:t>
      </w:r>
    </w:p>
    <w:p w14:paraId="2040629C" w14:textId="16BA7E2C" w:rsidR="005140D1" w:rsidRDefault="005140D1" w:rsidP="005140D1">
      <w:pPr>
        <w:spacing w:before="0" w:after="160" w:line="278" w:lineRule="auto"/>
        <w:jc w:val="center"/>
      </w:pPr>
      <w:r>
        <w:rPr>
          <w:noProof/>
        </w:rPr>
        <w:drawing>
          <wp:inline distT="0" distB="0" distL="0" distR="0" wp14:anchorId="0B870EB1" wp14:editId="3693B01D">
            <wp:extent cx="3338358" cy="2137833"/>
            <wp:effectExtent l="38100" t="38100" r="40005" b="34290"/>
            <wp:docPr id="334809563"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9563" name="Picture 11" descr="Map&#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01548" cy="217829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087861D" w14:textId="466C09A3" w:rsidR="00E567FD" w:rsidRDefault="00E567FD" w:rsidP="009E1FEB">
      <w:pPr>
        <w:pStyle w:val="ListParagraph"/>
        <w:numPr>
          <w:ilvl w:val="0"/>
          <w:numId w:val="11"/>
        </w:numPr>
        <w:spacing w:before="0" w:after="0" w:line="278" w:lineRule="auto"/>
      </w:pPr>
      <w:r>
        <w:t xml:space="preserve">On the website, </w:t>
      </w:r>
      <w:r w:rsidRPr="00C54ADE">
        <w:rPr>
          <w:b/>
          <w:bCs/>
        </w:rPr>
        <w:t>zoom into</w:t>
      </w:r>
      <w:r>
        <w:t xml:space="preserve"> your area of interest on the map. Then click the </w:t>
      </w:r>
      <w:r w:rsidRPr="00C54ADE">
        <w:rPr>
          <w:b/>
          <w:bCs/>
        </w:rPr>
        <w:t>draw a shape icon</w:t>
      </w:r>
      <w:r>
        <w:t xml:space="preserve">. Click on the map to create a box around your area of </w:t>
      </w:r>
      <w:r w:rsidR="009E1FEB">
        <w:t>interest and</w:t>
      </w:r>
      <w:r>
        <w:t xml:space="preserve"> click on the first point you made to close the box.</w:t>
      </w:r>
    </w:p>
    <w:p w14:paraId="1D2DBEA3" w14:textId="46ECE22E" w:rsidR="005140D1" w:rsidRDefault="009E1FEB" w:rsidP="009E1FEB">
      <w:pPr>
        <w:spacing w:before="0" w:after="160" w:line="278" w:lineRule="auto"/>
        <w:jc w:val="center"/>
      </w:pPr>
      <w:r>
        <w:rPr>
          <w:noProof/>
        </w:rPr>
        <w:drawing>
          <wp:inline distT="0" distB="0" distL="0" distR="0" wp14:anchorId="08ADDA94" wp14:editId="011C5273">
            <wp:extent cx="3459659" cy="2214034"/>
            <wp:effectExtent l="38100" t="38100" r="33020" b="34290"/>
            <wp:docPr id="1525745274"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45274" name="Picture 12" descr="Map&#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46145" cy="2269382"/>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30E4DF" w14:textId="77777777" w:rsidR="00E567FD" w:rsidRDefault="00E567FD" w:rsidP="007F7033">
      <w:pPr>
        <w:pStyle w:val="ListParagraph"/>
        <w:numPr>
          <w:ilvl w:val="0"/>
          <w:numId w:val="11"/>
        </w:numPr>
        <w:spacing w:before="0" w:after="0" w:line="278" w:lineRule="auto"/>
      </w:pPr>
      <w:r>
        <w:lastRenderedPageBreak/>
        <w:t xml:space="preserve">Then, at the bottom of the screen, </w:t>
      </w:r>
      <w:r w:rsidRPr="00C54ADE">
        <w:rPr>
          <w:b/>
          <w:bCs/>
        </w:rPr>
        <w:t>copy</w:t>
      </w:r>
      <w:r>
        <w:t xml:space="preserve"> the coordinates listed after </w:t>
      </w:r>
      <w:r>
        <w:rPr>
          <w:b/>
          <w:bCs/>
        </w:rPr>
        <w:t>Box</w:t>
      </w:r>
      <w:r>
        <w:t xml:space="preserve">. Go back to Visual Studio Code and </w:t>
      </w:r>
      <w:r>
        <w:rPr>
          <w:b/>
          <w:bCs/>
        </w:rPr>
        <w:t>Paste</w:t>
      </w:r>
      <w:r>
        <w:t xml:space="preserve"> these coordinates into the variable. </w:t>
      </w:r>
    </w:p>
    <w:p w14:paraId="2F218BCC" w14:textId="41F6E915" w:rsidR="007F7033" w:rsidRDefault="007F7033" w:rsidP="007F7033">
      <w:pPr>
        <w:spacing w:before="0" w:after="0" w:line="278" w:lineRule="auto"/>
        <w:jc w:val="center"/>
      </w:pPr>
      <w:r>
        <w:t>Example:</w:t>
      </w:r>
    </w:p>
    <w:p w14:paraId="565631EE" w14:textId="138FE21B" w:rsidR="009E1FEB" w:rsidRDefault="009E1FEB" w:rsidP="007F7033">
      <w:pPr>
        <w:spacing w:before="0" w:after="0" w:line="278" w:lineRule="auto"/>
        <w:jc w:val="center"/>
      </w:pPr>
      <w:r>
        <w:rPr>
          <w:noProof/>
        </w:rPr>
        <w:drawing>
          <wp:inline distT="0" distB="0" distL="0" distR="0" wp14:anchorId="11E1F250" wp14:editId="0005FF35">
            <wp:extent cx="3856566" cy="903162"/>
            <wp:effectExtent l="38100" t="38100" r="42545" b="36830"/>
            <wp:docPr id="58948881" name="Picture 1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881" name="Picture 13" descr="Timelin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4345" cy="93308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EA1B19C" w14:textId="0CEFE190" w:rsidR="007F7033" w:rsidRDefault="007F7033" w:rsidP="007F7033">
      <w:pPr>
        <w:spacing w:before="0" w:after="160" w:line="278" w:lineRule="auto"/>
        <w:jc w:val="center"/>
      </w:pPr>
      <w:r>
        <w:rPr>
          <w:noProof/>
        </w:rPr>
        <w:drawing>
          <wp:inline distT="0" distB="0" distL="0" distR="0" wp14:anchorId="69AD00D1" wp14:editId="1076CB19">
            <wp:extent cx="5516033" cy="627625"/>
            <wp:effectExtent l="38100" t="38100" r="34290" b="33020"/>
            <wp:docPr id="8339524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2487" name="Picture 1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7762" cy="638062"/>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C90CCA" w14:textId="77777777" w:rsidR="00E567FD" w:rsidRDefault="00E567FD" w:rsidP="00D7101C">
      <w:pPr>
        <w:pStyle w:val="ListParagraph"/>
        <w:numPr>
          <w:ilvl w:val="0"/>
          <w:numId w:val="11"/>
        </w:numPr>
        <w:spacing w:before="0" w:after="0" w:line="278" w:lineRule="auto"/>
      </w:pPr>
      <w:r>
        <w:t xml:space="preserve">Next, you can set the resolution of the Sentinel 2 data by adjusting the variable called </w:t>
      </w:r>
      <w:r>
        <w:rPr>
          <w:b/>
          <w:bCs/>
        </w:rPr>
        <w:t>s2_res</w:t>
      </w:r>
      <w:r>
        <w:t>. For now, I will leave it at 20.</w:t>
      </w:r>
    </w:p>
    <w:p w14:paraId="0C1655D8" w14:textId="70559F37" w:rsidR="00D7101C" w:rsidRDefault="00D7101C" w:rsidP="00D7101C">
      <w:pPr>
        <w:spacing w:before="0" w:after="160" w:line="278" w:lineRule="auto"/>
        <w:jc w:val="center"/>
      </w:pPr>
      <w:r>
        <w:rPr>
          <w:noProof/>
        </w:rPr>
        <w:drawing>
          <wp:inline distT="0" distB="0" distL="0" distR="0" wp14:anchorId="1FCA0468" wp14:editId="15203AA7">
            <wp:extent cx="766233" cy="335227"/>
            <wp:effectExtent l="38100" t="38100" r="34290" b="33655"/>
            <wp:docPr id="749339606"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39606" name="Picture 15"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86110" cy="343923"/>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FC69B1" w14:textId="2DD15034" w:rsidR="00E567FD" w:rsidRDefault="00E567FD" w:rsidP="00D7101C">
      <w:pPr>
        <w:pStyle w:val="ListParagraph"/>
        <w:numPr>
          <w:ilvl w:val="0"/>
          <w:numId w:val="11"/>
        </w:numPr>
        <w:spacing w:before="0" w:after="0" w:line="278" w:lineRule="auto"/>
      </w:pPr>
      <w:r>
        <w:t xml:space="preserve">You can also specify the </w:t>
      </w:r>
      <w:r w:rsidRPr="00C54ADE">
        <w:rPr>
          <w:b/>
          <w:bCs/>
        </w:rPr>
        <w:t>collection</w:t>
      </w:r>
      <w:r>
        <w:t xml:space="preserve"> of ECOSTRESS images that you want to use. At the time of this tutorial’s creation, collection 2 is still being processed, so I am going to set this to </w:t>
      </w:r>
      <w:r w:rsidRPr="00C54ADE">
        <w:rPr>
          <w:b/>
          <w:bCs/>
        </w:rPr>
        <w:t>1</w:t>
      </w:r>
      <w:r>
        <w:t xml:space="preserve">. Please refer to </w:t>
      </w:r>
      <w:hyperlink r:id="rId67" w:history="1">
        <w:r w:rsidR="004E4B07" w:rsidRPr="00A96596">
          <w:rPr>
            <w:rStyle w:val="Hyperlink"/>
          </w:rPr>
          <w:t>https://ecostress.jpl.nasa.gov/data</w:t>
        </w:r>
      </w:hyperlink>
      <w:r w:rsidR="004E4B07">
        <w:t xml:space="preserve"> </w:t>
      </w:r>
      <w:r>
        <w:t xml:space="preserve">for information about collection processing. </w:t>
      </w:r>
    </w:p>
    <w:p w14:paraId="425EF4AA" w14:textId="52F7A3D5" w:rsidR="00D7101C" w:rsidRDefault="00D7101C" w:rsidP="00D7101C">
      <w:pPr>
        <w:spacing w:before="0" w:after="160" w:line="278" w:lineRule="auto"/>
        <w:jc w:val="center"/>
      </w:pPr>
      <w:r>
        <w:rPr>
          <w:noProof/>
        </w:rPr>
        <w:drawing>
          <wp:inline distT="0" distB="0" distL="0" distR="0" wp14:anchorId="0154F1A8" wp14:editId="3DD70C83">
            <wp:extent cx="935355" cy="351831"/>
            <wp:effectExtent l="38100" t="38100" r="42545" b="41910"/>
            <wp:docPr id="1375800940"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00940" name="Picture 16" descr="Graphical user interfac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945084" cy="355490"/>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6F69A5" w14:textId="77777777" w:rsidR="00E567FD" w:rsidRDefault="00E567FD" w:rsidP="003D4252">
      <w:pPr>
        <w:pStyle w:val="ListParagraph"/>
        <w:numPr>
          <w:ilvl w:val="0"/>
          <w:numId w:val="11"/>
        </w:numPr>
        <w:spacing w:before="0" w:after="0" w:line="278" w:lineRule="auto"/>
      </w:pPr>
      <w:r>
        <w:t xml:space="preserve">Finally, we need to change the </w:t>
      </w:r>
      <w:r>
        <w:rPr>
          <w:b/>
          <w:bCs/>
        </w:rPr>
        <w:t>interval</w:t>
      </w:r>
      <w:r>
        <w:t xml:space="preserve"> variable to represent the start and end date for which we are interested in getting data. Make sure to enter these dates in the </w:t>
      </w:r>
      <w:r w:rsidRPr="00D7101C">
        <w:rPr>
          <w:b/>
          <w:bCs/>
        </w:rPr>
        <w:t>“YYYY-MM-DD”</w:t>
      </w:r>
      <w:r>
        <w:t xml:space="preserve"> format.</w:t>
      </w:r>
    </w:p>
    <w:p w14:paraId="52FBA040" w14:textId="5F16988D" w:rsidR="00D7101C" w:rsidRDefault="00D7101C" w:rsidP="003D4252">
      <w:pPr>
        <w:spacing w:before="0" w:after="0" w:line="278" w:lineRule="auto"/>
        <w:jc w:val="center"/>
      </w:pPr>
      <w:r>
        <w:t>Example:</w:t>
      </w:r>
    </w:p>
    <w:p w14:paraId="427EC8E3" w14:textId="4FF1D370" w:rsidR="00D7101C" w:rsidRDefault="003D4252" w:rsidP="003D4252">
      <w:pPr>
        <w:spacing w:before="0" w:after="160" w:line="278" w:lineRule="auto"/>
        <w:jc w:val="center"/>
      </w:pPr>
      <w:r>
        <w:rPr>
          <w:noProof/>
        </w:rPr>
        <w:drawing>
          <wp:inline distT="0" distB="0" distL="0" distR="0" wp14:anchorId="03FDBBF1" wp14:editId="32E89051">
            <wp:extent cx="2942167" cy="415826"/>
            <wp:effectExtent l="38100" t="38100" r="29845" b="41910"/>
            <wp:docPr id="1864573025"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3025" name="Picture 17"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112283" cy="43986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349737" w14:textId="77777777" w:rsidR="00E567FD" w:rsidRPr="003D4252" w:rsidRDefault="00E567FD" w:rsidP="003D4252">
      <w:pPr>
        <w:pStyle w:val="ListParagraph"/>
        <w:numPr>
          <w:ilvl w:val="0"/>
          <w:numId w:val="11"/>
        </w:numPr>
        <w:spacing w:before="0" w:after="0" w:line="278" w:lineRule="auto"/>
      </w:pPr>
      <w:r>
        <w:t xml:space="preserve">Once all of the variables are set, run this block of code by pressing </w:t>
      </w:r>
      <w:r w:rsidRPr="00A03446">
        <w:rPr>
          <w:b/>
          <w:bCs/>
        </w:rPr>
        <w:t>Shift + Enter</w:t>
      </w:r>
      <w:r>
        <w:rPr>
          <w:b/>
          <w:bCs/>
        </w:rPr>
        <w:t>.</w:t>
      </w:r>
    </w:p>
    <w:p w14:paraId="14A7FC74" w14:textId="709570FB" w:rsidR="003D4252" w:rsidRPr="009A78FB" w:rsidRDefault="003D4252" w:rsidP="003D4252">
      <w:pPr>
        <w:spacing w:before="0" w:after="160" w:line="278" w:lineRule="auto"/>
        <w:jc w:val="center"/>
      </w:pPr>
      <w:r>
        <w:rPr>
          <w:noProof/>
        </w:rPr>
        <w:drawing>
          <wp:inline distT="0" distB="0" distL="0" distR="0" wp14:anchorId="301C3B2E" wp14:editId="18505A75">
            <wp:extent cx="5553231" cy="1496881"/>
            <wp:effectExtent l="38100" t="38100" r="34925" b="40005"/>
            <wp:docPr id="458436275"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36275" name="Picture 18"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2469" cy="1502067"/>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99DC45" w14:textId="77777777" w:rsidR="00E567FD" w:rsidRDefault="00E567FD" w:rsidP="003D4252">
      <w:pPr>
        <w:pStyle w:val="ListParagraph"/>
        <w:numPr>
          <w:ilvl w:val="0"/>
          <w:numId w:val="11"/>
        </w:numPr>
        <w:spacing w:before="0" w:after="0" w:line="278" w:lineRule="auto"/>
      </w:pPr>
      <w:r w:rsidRPr="009A78FB">
        <w:lastRenderedPageBreak/>
        <w:t xml:space="preserve"> Continue to the next block of code and press </w:t>
      </w:r>
      <w:r w:rsidRPr="009A78FB">
        <w:rPr>
          <w:b/>
          <w:bCs/>
        </w:rPr>
        <w:t>Shift + Enter</w:t>
      </w:r>
      <w:r w:rsidRPr="009A78FB">
        <w:t xml:space="preserve"> to run it. The bounding box is limited to </w:t>
      </w:r>
      <w:r w:rsidRPr="009A78FB">
        <w:rPr>
          <w:b/>
          <w:bCs/>
        </w:rPr>
        <w:t>2500 pixels</w:t>
      </w:r>
      <w:r w:rsidRPr="009A78FB">
        <w:t xml:space="preserve">, so if you get an error about this you will need to </w:t>
      </w:r>
      <w:r w:rsidRPr="009A78FB">
        <w:rPr>
          <w:b/>
          <w:bCs/>
        </w:rPr>
        <w:t>reduce</w:t>
      </w:r>
      <w:r w:rsidRPr="009A78FB">
        <w:t xml:space="preserve"> the size of your bounding box and re-run that block of code. </w:t>
      </w:r>
    </w:p>
    <w:p w14:paraId="7064A4F7" w14:textId="74F0786A" w:rsidR="003D4252" w:rsidRDefault="003D4252" w:rsidP="003D4252">
      <w:pPr>
        <w:spacing w:before="0" w:after="160" w:line="278" w:lineRule="auto"/>
        <w:jc w:val="center"/>
      </w:pPr>
      <w:r>
        <w:rPr>
          <w:noProof/>
        </w:rPr>
        <w:drawing>
          <wp:inline distT="0" distB="0" distL="0" distR="0" wp14:anchorId="48486249" wp14:editId="4E9DC1CA">
            <wp:extent cx="5287433" cy="956935"/>
            <wp:effectExtent l="38100" t="38100" r="34290" b="34290"/>
            <wp:docPr id="92715560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5609" name="Picture 19"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2823" cy="97238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A3FAE3" w14:textId="77777777" w:rsidR="00E567FD" w:rsidRDefault="00E567FD" w:rsidP="00E567FD">
      <w:pPr>
        <w:pStyle w:val="ListParagraph"/>
        <w:numPr>
          <w:ilvl w:val="0"/>
          <w:numId w:val="11"/>
        </w:numPr>
        <w:spacing w:before="0" w:after="160" w:line="278" w:lineRule="auto"/>
      </w:pPr>
      <w:r>
        <w:t xml:space="preserve"> Run the next </w:t>
      </w:r>
      <w:r w:rsidRPr="00956E8E">
        <w:rPr>
          <w:b/>
          <w:bCs/>
        </w:rPr>
        <w:t>four</w:t>
      </w:r>
      <w:r>
        <w:t xml:space="preserve"> </w:t>
      </w:r>
      <w:r w:rsidRPr="00956E8E">
        <w:t>blocks</w:t>
      </w:r>
      <w:r>
        <w:t xml:space="preserve"> of code including:</w:t>
      </w:r>
    </w:p>
    <w:p w14:paraId="0CDCBCAC" w14:textId="77777777" w:rsidR="00E567FD" w:rsidRPr="003D4252" w:rsidRDefault="00E567FD" w:rsidP="003D4252">
      <w:pPr>
        <w:pStyle w:val="ListParagraph"/>
        <w:numPr>
          <w:ilvl w:val="1"/>
          <w:numId w:val="11"/>
        </w:numPr>
        <w:spacing w:before="0" w:after="0" w:line="278" w:lineRule="auto"/>
      </w:pPr>
      <w:r w:rsidRPr="00E24669">
        <w:rPr>
          <w:b/>
          <w:bCs/>
        </w:rPr>
        <w:t>Download the S2 image with the previously defined parameters.</w:t>
      </w:r>
    </w:p>
    <w:p w14:paraId="2BC07861" w14:textId="614A605E" w:rsidR="003D4252" w:rsidRPr="00E24669" w:rsidRDefault="003D4252" w:rsidP="003D4252">
      <w:pPr>
        <w:spacing w:before="0" w:after="160" w:line="278" w:lineRule="auto"/>
        <w:jc w:val="center"/>
      </w:pPr>
      <w:r>
        <w:rPr>
          <w:noProof/>
        </w:rPr>
        <w:drawing>
          <wp:inline distT="0" distB="0" distL="0" distR="0" wp14:anchorId="7D5FF347" wp14:editId="2DE894B5">
            <wp:extent cx="4249460" cy="1435100"/>
            <wp:effectExtent l="38100" t="38100" r="43180" b="38100"/>
            <wp:docPr id="1249320593"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20593" name="Picture 20"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3848" cy="1460222"/>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47F911A" w14:textId="77777777" w:rsidR="00E24669" w:rsidRPr="003D4252" w:rsidRDefault="00E24669" w:rsidP="003D4252">
      <w:pPr>
        <w:pStyle w:val="ListParagraph"/>
        <w:numPr>
          <w:ilvl w:val="1"/>
          <w:numId w:val="11"/>
        </w:numPr>
        <w:spacing w:before="0" w:after="0" w:line="278" w:lineRule="auto"/>
      </w:pPr>
      <w:r w:rsidRPr="00E24669">
        <w:rPr>
          <w:b/>
          <w:bCs/>
        </w:rPr>
        <w:t>Authentication and Token Retrieval for NASA AppEEARS API</w:t>
      </w:r>
    </w:p>
    <w:p w14:paraId="26BF3CE2" w14:textId="4F66A332" w:rsidR="003D4252" w:rsidRPr="00E24669" w:rsidRDefault="003D4252" w:rsidP="003D4252">
      <w:pPr>
        <w:spacing w:before="0" w:after="160" w:line="278" w:lineRule="auto"/>
        <w:jc w:val="center"/>
      </w:pPr>
      <w:r>
        <w:rPr>
          <w:noProof/>
        </w:rPr>
        <w:drawing>
          <wp:inline distT="0" distB="0" distL="0" distR="0" wp14:anchorId="2F8F9BD1" wp14:editId="7A97D58E">
            <wp:extent cx="4378120" cy="1697566"/>
            <wp:effectExtent l="38100" t="38100" r="41910" b="42545"/>
            <wp:docPr id="1950819234"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19234" name="Picture 21" descr="Text&#10;&#10;Description automatically generated"/>
                    <pic:cNvPicPr/>
                  </pic:nvPicPr>
                  <pic:blipFill rotWithShape="1">
                    <a:blip r:embed="rId73" cstate="print">
                      <a:extLst>
                        <a:ext uri="{28A0092B-C50C-407E-A947-70E740481C1C}">
                          <a14:useLocalDpi xmlns:a14="http://schemas.microsoft.com/office/drawing/2010/main" val="0"/>
                        </a:ext>
                      </a:extLst>
                    </a:blip>
                    <a:srcRect b="12989"/>
                    <a:stretch/>
                  </pic:blipFill>
                  <pic:spPr bwMode="auto">
                    <a:xfrm>
                      <a:off x="0" y="0"/>
                      <a:ext cx="4445246" cy="1723593"/>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D8D014" w14:textId="1532AF66" w:rsidR="00E567FD" w:rsidRPr="003D4252" w:rsidRDefault="00E567FD" w:rsidP="00853979">
      <w:pPr>
        <w:pStyle w:val="ListParagraph"/>
        <w:numPr>
          <w:ilvl w:val="1"/>
          <w:numId w:val="11"/>
        </w:numPr>
        <w:spacing w:before="0" w:after="0" w:line="278" w:lineRule="auto"/>
      </w:pPr>
      <w:r>
        <w:rPr>
          <w:b/>
          <w:bCs/>
        </w:rPr>
        <w:t>Locate ECOSTRESS products and search for the layers of interest in our case: LST and QC</w:t>
      </w:r>
    </w:p>
    <w:p w14:paraId="64574D4C" w14:textId="645BFBA8" w:rsidR="003D4252" w:rsidRPr="00BA5B97" w:rsidRDefault="003D4252" w:rsidP="003D4252">
      <w:pPr>
        <w:spacing w:before="0" w:after="160" w:line="278" w:lineRule="auto"/>
        <w:jc w:val="center"/>
      </w:pPr>
      <w:r>
        <w:rPr>
          <w:noProof/>
        </w:rPr>
        <w:drawing>
          <wp:inline distT="0" distB="0" distL="0" distR="0" wp14:anchorId="37D24408" wp14:editId="78FC1AAA">
            <wp:extent cx="4423834" cy="1636725"/>
            <wp:effectExtent l="38100" t="38100" r="34290" b="40005"/>
            <wp:docPr id="1410485393"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5393" name="Picture 22"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90805" cy="1661503"/>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B34E95" w14:textId="77777777" w:rsidR="00E567FD" w:rsidRPr="003D4252" w:rsidRDefault="00E567FD" w:rsidP="00CD201B">
      <w:pPr>
        <w:pStyle w:val="ListParagraph"/>
        <w:numPr>
          <w:ilvl w:val="1"/>
          <w:numId w:val="11"/>
        </w:numPr>
        <w:spacing w:before="0" w:after="0" w:line="278" w:lineRule="auto"/>
      </w:pPr>
      <w:r>
        <w:rPr>
          <w:b/>
          <w:bCs/>
        </w:rPr>
        <w:lastRenderedPageBreak/>
        <w:t>Formulate the AppEEARs request</w:t>
      </w:r>
    </w:p>
    <w:p w14:paraId="292D3867" w14:textId="26091053" w:rsidR="003D4252" w:rsidRPr="00BA5B97" w:rsidRDefault="00CD201B" w:rsidP="00CD201B">
      <w:pPr>
        <w:spacing w:before="0" w:after="160" w:line="278" w:lineRule="auto"/>
        <w:jc w:val="center"/>
      </w:pPr>
      <w:r>
        <w:rPr>
          <w:noProof/>
        </w:rPr>
        <w:drawing>
          <wp:inline distT="0" distB="0" distL="0" distR="0" wp14:anchorId="44C3F953" wp14:editId="0E233D87">
            <wp:extent cx="4123360" cy="1756833"/>
            <wp:effectExtent l="38100" t="38100" r="42545" b="34290"/>
            <wp:docPr id="198209829"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9829" name="Picture 23" descr="A screenshot of a computer&#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13245" cy="1795130"/>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DA7044" w14:textId="77777777" w:rsidR="00E567FD" w:rsidRDefault="00E567FD" w:rsidP="00852EBC">
      <w:pPr>
        <w:pStyle w:val="ListParagraph"/>
        <w:numPr>
          <w:ilvl w:val="0"/>
          <w:numId w:val="11"/>
        </w:numPr>
        <w:spacing w:before="0" w:after="0" w:line="278" w:lineRule="auto"/>
      </w:pPr>
      <w:r>
        <w:t xml:space="preserve"> Then find the next block of </w:t>
      </w:r>
      <w:r w:rsidRPr="00E24669">
        <w:t xml:space="preserve">code under </w:t>
      </w:r>
      <w:r w:rsidRPr="00E24669">
        <w:rPr>
          <w:b/>
          <w:bCs/>
        </w:rPr>
        <w:t>Ping the API</w:t>
      </w:r>
      <w:r w:rsidRPr="00E24669">
        <w:t xml:space="preserve"> and press</w:t>
      </w:r>
      <w:r>
        <w:t xml:space="preserve"> </w:t>
      </w:r>
      <w:r w:rsidRPr="00182BD6">
        <w:rPr>
          <w:b/>
          <w:bCs/>
        </w:rPr>
        <w:t>Shift + Enter</w:t>
      </w:r>
      <w:r>
        <w:t xml:space="preserve"> to run it. This code will check in with the AppEEARS request every 30 seconds and give you a report such as </w:t>
      </w:r>
      <w:r w:rsidRPr="00BA5B97">
        <w:rPr>
          <w:b/>
          <w:bCs/>
        </w:rPr>
        <w:t>queued</w:t>
      </w:r>
      <w:r>
        <w:t xml:space="preserve"> or </w:t>
      </w:r>
      <w:r>
        <w:rPr>
          <w:b/>
          <w:bCs/>
        </w:rPr>
        <w:t>processing</w:t>
      </w:r>
      <w:r>
        <w:t xml:space="preserve">. This code may take a while to run since it takes time for the requests to be fulfilled. You can leave this part of the code to run and come back later. </w:t>
      </w:r>
    </w:p>
    <w:p w14:paraId="5A01FEB1" w14:textId="39F87001" w:rsidR="00852EBC" w:rsidRDefault="00852EBC" w:rsidP="00852EBC">
      <w:pPr>
        <w:spacing w:before="0" w:after="160" w:line="278" w:lineRule="auto"/>
        <w:jc w:val="center"/>
      </w:pPr>
      <w:r>
        <w:rPr>
          <w:noProof/>
        </w:rPr>
        <w:drawing>
          <wp:inline distT="0" distB="0" distL="0" distR="0" wp14:anchorId="0AEDB30E" wp14:editId="6CDDA581">
            <wp:extent cx="4507866" cy="1350433"/>
            <wp:effectExtent l="38100" t="38100" r="38735" b="34290"/>
            <wp:docPr id="1736749098"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9098" name="Picture 26"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98921" cy="137771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411A048" w14:textId="77777777" w:rsidR="00E567FD" w:rsidRDefault="00E567FD" w:rsidP="00C20771">
      <w:pPr>
        <w:pStyle w:val="ListParagraph"/>
        <w:numPr>
          <w:ilvl w:val="1"/>
          <w:numId w:val="11"/>
        </w:numPr>
        <w:spacing w:before="0" w:after="0" w:line="278" w:lineRule="auto"/>
      </w:pPr>
      <w:r>
        <w:t xml:space="preserve">You will know you are ready to proceed when the code output says </w:t>
      </w:r>
      <w:r>
        <w:rPr>
          <w:b/>
          <w:bCs/>
        </w:rPr>
        <w:t>done</w:t>
      </w:r>
      <w:r>
        <w:t xml:space="preserve">. </w:t>
      </w:r>
    </w:p>
    <w:p w14:paraId="72B81A2B" w14:textId="0EF44ED8" w:rsidR="00C20771" w:rsidRDefault="00C20771" w:rsidP="00C20771">
      <w:pPr>
        <w:spacing w:before="0" w:after="160" w:line="278" w:lineRule="auto"/>
        <w:jc w:val="center"/>
      </w:pPr>
      <w:r>
        <w:rPr>
          <w:noProof/>
        </w:rPr>
        <w:drawing>
          <wp:inline distT="0" distB="0" distL="0" distR="0" wp14:anchorId="4D815A9B" wp14:editId="4F1ED4FC">
            <wp:extent cx="605913" cy="647700"/>
            <wp:effectExtent l="38100" t="38100" r="41910" b="38100"/>
            <wp:docPr id="1968428005"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28005" name="Picture 27" descr="Graphical user interface, text,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1851" cy="664737"/>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3EB57F" w14:textId="77777777" w:rsidR="00E567FD" w:rsidRDefault="00E567FD" w:rsidP="00C20771">
      <w:pPr>
        <w:pStyle w:val="ListParagraph"/>
        <w:numPr>
          <w:ilvl w:val="0"/>
          <w:numId w:val="11"/>
        </w:numPr>
        <w:spacing w:before="0" w:after="0" w:line="278" w:lineRule="auto"/>
      </w:pPr>
      <w:r>
        <w:t xml:space="preserve">Run the block of code under </w:t>
      </w:r>
      <w:r>
        <w:rPr>
          <w:b/>
          <w:bCs/>
        </w:rPr>
        <w:t>Download the ordered files</w:t>
      </w:r>
      <w:r>
        <w:t xml:space="preserve"> to download the ECOTRESS files to your computer.</w:t>
      </w:r>
    </w:p>
    <w:p w14:paraId="0ABAD4C6" w14:textId="529CE2CC" w:rsidR="00C20771" w:rsidRDefault="00C20771" w:rsidP="00C20771">
      <w:pPr>
        <w:spacing w:before="0" w:after="160" w:line="278" w:lineRule="auto"/>
        <w:jc w:val="center"/>
      </w:pPr>
      <w:r>
        <w:rPr>
          <w:noProof/>
        </w:rPr>
        <w:drawing>
          <wp:inline distT="0" distB="0" distL="0" distR="0" wp14:anchorId="67B59109" wp14:editId="1C67A482">
            <wp:extent cx="5185972" cy="1670481"/>
            <wp:effectExtent l="38100" t="38100" r="34290" b="44450"/>
            <wp:docPr id="9975388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8800" name="Picture 99753880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36954" cy="1686903"/>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C5A856" w14:textId="77777777" w:rsidR="00E567FD" w:rsidRDefault="00E567FD" w:rsidP="00E567FD">
      <w:pPr>
        <w:pStyle w:val="ListParagraph"/>
        <w:numPr>
          <w:ilvl w:val="0"/>
          <w:numId w:val="11"/>
        </w:numPr>
        <w:spacing w:before="0" w:after="160" w:line="278" w:lineRule="auto"/>
      </w:pPr>
      <w:r>
        <w:lastRenderedPageBreak/>
        <w:t xml:space="preserve"> From here, your code should be ready to run the next </w:t>
      </w:r>
      <w:r w:rsidRPr="00956E8E">
        <w:rPr>
          <w:b/>
          <w:bCs/>
        </w:rPr>
        <w:t>four</w:t>
      </w:r>
      <w:r>
        <w:t xml:space="preserve"> modules including:</w:t>
      </w:r>
    </w:p>
    <w:p w14:paraId="64D7A948" w14:textId="77777777" w:rsidR="00E567FD" w:rsidRPr="00C20771" w:rsidRDefault="00E567FD" w:rsidP="00C20771">
      <w:pPr>
        <w:pStyle w:val="ListParagraph"/>
        <w:numPr>
          <w:ilvl w:val="1"/>
          <w:numId w:val="11"/>
        </w:numPr>
        <w:spacing w:before="0" w:after="0" w:line="278" w:lineRule="auto"/>
      </w:pPr>
      <w:r>
        <w:rPr>
          <w:b/>
          <w:bCs/>
        </w:rPr>
        <w:t>Sort the downloaded files in appropriate sub-directories</w:t>
      </w:r>
    </w:p>
    <w:p w14:paraId="0D653C83" w14:textId="2F4FB628" w:rsidR="00C20771" w:rsidRPr="003F1293" w:rsidRDefault="00C20771" w:rsidP="00C20771">
      <w:pPr>
        <w:spacing w:before="0" w:after="160" w:line="278" w:lineRule="auto"/>
        <w:jc w:val="center"/>
      </w:pPr>
      <w:r>
        <w:rPr>
          <w:noProof/>
        </w:rPr>
        <w:drawing>
          <wp:inline distT="0" distB="0" distL="0" distR="0" wp14:anchorId="200BDF85" wp14:editId="6717F039">
            <wp:extent cx="5066051" cy="1517650"/>
            <wp:effectExtent l="38100" t="38100" r="39370" b="31750"/>
            <wp:docPr id="116115029"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029" name="Picture 30"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00448" cy="1527954"/>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0861848" w14:textId="77777777" w:rsidR="00E567FD" w:rsidRPr="00C20771" w:rsidRDefault="00E567FD" w:rsidP="00C20771">
      <w:pPr>
        <w:pStyle w:val="ListParagraph"/>
        <w:numPr>
          <w:ilvl w:val="1"/>
          <w:numId w:val="11"/>
        </w:numPr>
        <w:spacing w:before="0" w:after="0" w:line="278" w:lineRule="auto"/>
      </w:pPr>
      <w:r>
        <w:rPr>
          <w:b/>
          <w:bCs/>
        </w:rPr>
        <w:t>Preprocessing the QC files</w:t>
      </w:r>
    </w:p>
    <w:p w14:paraId="32704589" w14:textId="1DD9DCAB" w:rsidR="00C20771" w:rsidRDefault="00C20771" w:rsidP="00C20771">
      <w:pPr>
        <w:spacing w:before="0" w:after="160" w:line="278" w:lineRule="auto"/>
        <w:jc w:val="center"/>
      </w:pPr>
      <w:r>
        <w:rPr>
          <w:noProof/>
        </w:rPr>
        <w:drawing>
          <wp:inline distT="0" distB="0" distL="0" distR="0" wp14:anchorId="49F35C85" wp14:editId="05D21262">
            <wp:extent cx="5179695" cy="1702769"/>
            <wp:effectExtent l="38100" t="38100" r="40005" b="37465"/>
            <wp:docPr id="331177605"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77605" name="Picture 31"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15372" cy="1714497"/>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1DCD220" w14:textId="77777777" w:rsidR="00D225C0" w:rsidRDefault="00D225C0" w:rsidP="00C20771">
      <w:pPr>
        <w:spacing w:before="0" w:after="160" w:line="278" w:lineRule="auto"/>
        <w:jc w:val="center"/>
      </w:pPr>
    </w:p>
    <w:p w14:paraId="493E02CF" w14:textId="77777777" w:rsidR="00D225C0" w:rsidRDefault="00D225C0" w:rsidP="00C20771">
      <w:pPr>
        <w:spacing w:before="0" w:after="160" w:line="278" w:lineRule="auto"/>
        <w:jc w:val="center"/>
      </w:pPr>
    </w:p>
    <w:p w14:paraId="46332FEE" w14:textId="1835E003" w:rsidR="00D225C0" w:rsidRDefault="00D225C0" w:rsidP="00C20771">
      <w:pPr>
        <w:spacing w:before="0" w:after="160" w:line="278" w:lineRule="auto"/>
        <w:jc w:val="center"/>
      </w:pPr>
      <w:r>
        <w:rPr>
          <w:noProof/>
        </w:rPr>
        <mc:AlternateContent>
          <mc:Choice Requires="wps">
            <w:drawing>
              <wp:anchor distT="0" distB="0" distL="114300" distR="114300" simplePos="0" relativeHeight="251658240" behindDoc="0" locked="0" layoutInCell="1" allowOverlap="1" wp14:anchorId="28E0CC50" wp14:editId="14B352BD">
                <wp:simplePos x="0" y="0"/>
                <wp:positionH relativeFrom="column">
                  <wp:posOffset>20195</wp:posOffset>
                </wp:positionH>
                <wp:positionV relativeFrom="paragraph">
                  <wp:posOffset>-526946</wp:posOffset>
                </wp:positionV>
                <wp:extent cx="5930900" cy="2782966"/>
                <wp:effectExtent l="12700" t="12700" r="12700" b="11430"/>
                <wp:wrapNone/>
                <wp:docPr id="583714739" name="Text Box 1"/>
                <wp:cNvGraphicFramePr/>
                <a:graphic xmlns:a="http://schemas.openxmlformats.org/drawingml/2006/main">
                  <a:graphicData uri="http://schemas.microsoft.com/office/word/2010/wordprocessingShape">
                    <wps:wsp>
                      <wps:cNvSpPr txBox="1"/>
                      <wps:spPr>
                        <a:xfrm>
                          <a:off x="0" y="0"/>
                          <a:ext cx="5930900" cy="2782966"/>
                        </a:xfrm>
                        <a:prstGeom prst="rect">
                          <a:avLst/>
                        </a:prstGeom>
                        <a:solidFill>
                          <a:srgbClr val="D2DBC9"/>
                        </a:solidFill>
                        <a:ln w="19050">
                          <a:solidFill>
                            <a:srgbClr val="3C621C"/>
                          </a:solidFill>
                        </a:ln>
                      </wps:spPr>
                      <wps:txbx>
                        <w:txbxContent>
                          <w:p w14:paraId="3E5B60A2" w14:textId="4B92C43A" w:rsidR="00D225C0" w:rsidRDefault="00D225C0" w:rsidP="00D225C0">
                            <w:pPr>
                              <w:spacing w:before="0" w:after="0"/>
                              <w:rPr>
                                <w:sz w:val="20"/>
                              </w:rPr>
                            </w:pPr>
                            <w:r w:rsidRPr="00BA08AB">
                              <w:rPr>
                                <w:b/>
                                <w:bCs/>
                                <w:szCs w:val="24"/>
                              </w:rPr>
                              <w:t>Tip</w:t>
                            </w:r>
                            <w:r w:rsidRPr="00BA08AB">
                              <w:rPr>
                                <w:szCs w:val="24"/>
                              </w:rPr>
                              <w:t xml:space="preserve">: </w:t>
                            </w:r>
                            <w:r>
                              <w:rPr>
                                <w:sz w:val="20"/>
                              </w:rPr>
                              <w:t xml:space="preserve">If you get a Rasterio error similar to this, your files may have been corrupted. In order to fix this, go to your ECO_Outputs folder and delete everything. Then go back and run the </w:t>
                            </w:r>
                            <w:r>
                              <w:rPr>
                                <w:b/>
                                <w:bCs/>
                                <w:sz w:val="20"/>
                              </w:rPr>
                              <w:t>Download the ordered files</w:t>
                            </w:r>
                            <w:r>
                              <w:rPr>
                                <w:sz w:val="20"/>
                              </w:rPr>
                              <w:t xml:space="preserve">,  </w:t>
                            </w:r>
                            <w:r w:rsidRPr="00D225C0">
                              <w:rPr>
                                <w:b/>
                                <w:bCs/>
                                <w:sz w:val="20"/>
                              </w:rPr>
                              <w:t xml:space="preserve">Sort the downloaded files in </w:t>
                            </w:r>
                            <w:r>
                              <w:rPr>
                                <w:b/>
                                <w:bCs/>
                                <w:sz w:val="20"/>
                              </w:rPr>
                              <w:t xml:space="preserve">appropriate </w:t>
                            </w:r>
                            <w:r w:rsidRPr="00D225C0">
                              <w:rPr>
                                <w:b/>
                                <w:bCs/>
                                <w:sz w:val="20"/>
                              </w:rPr>
                              <w:t>subdirectories</w:t>
                            </w:r>
                            <w:r>
                              <w:rPr>
                                <w:b/>
                                <w:bCs/>
                                <w:sz w:val="20"/>
                              </w:rPr>
                              <w:t xml:space="preserve">, </w:t>
                            </w:r>
                            <w:r>
                              <w:rPr>
                                <w:sz w:val="20"/>
                              </w:rPr>
                              <w:t xml:space="preserve">and </w:t>
                            </w:r>
                            <w:r>
                              <w:rPr>
                                <w:b/>
                                <w:bCs/>
                                <w:sz w:val="20"/>
                              </w:rPr>
                              <w:t>Preprocessing the QC files</w:t>
                            </w:r>
                            <w:r>
                              <w:rPr>
                                <w:sz w:val="20"/>
                              </w:rPr>
                              <w:t xml:space="preserve"> cells. The error should be resolved.</w:t>
                            </w:r>
                          </w:p>
                          <w:p w14:paraId="078386A6" w14:textId="3EEBFA97" w:rsidR="00D225C0" w:rsidRPr="00D225C0" w:rsidRDefault="00D225C0" w:rsidP="00D225C0">
                            <w:pPr>
                              <w:spacing w:before="0"/>
                              <w:jc w:val="center"/>
                              <w:rPr>
                                <w:sz w:val="20"/>
                              </w:rPr>
                            </w:pPr>
                            <w:r>
                              <w:rPr>
                                <w:noProof/>
                                <w:sz w:val="20"/>
                              </w:rPr>
                              <w:drawing>
                                <wp:inline distT="0" distB="0" distL="0" distR="0" wp14:anchorId="7DF93BD5" wp14:editId="48277F50">
                                  <wp:extent cx="5560727" cy="1760544"/>
                                  <wp:effectExtent l="38100" t="38100" r="40005" b="43180"/>
                                  <wp:docPr id="1469145126"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5126" name="Picture 32" descr="Text&#10;&#10;Description automatically generated"/>
                                          <pic:cNvPicPr/>
                                        </pic:nvPicPr>
                                        <pic:blipFill rotWithShape="1">
                                          <a:blip r:embed="rId81">
                                            <a:extLst>
                                              <a:ext uri="{28A0092B-C50C-407E-A947-70E740481C1C}">
                                                <a14:useLocalDpi xmlns:a14="http://schemas.microsoft.com/office/drawing/2010/main" val="0"/>
                                              </a:ext>
                                            </a:extLst>
                                          </a:blip>
                                          <a:srcRect b="35724"/>
                                          <a:stretch/>
                                        </pic:blipFill>
                                        <pic:spPr bwMode="auto">
                                          <a:xfrm>
                                            <a:off x="0" y="0"/>
                                            <a:ext cx="5576592" cy="1765567"/>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E0CC50" id="_x0000_t202" coordsize="21600,21600" o:spt="202" path="m,l,21600r21600,l21600,xe">
                <v:stroke joinstyle="miter"/>
                <v:path gradientshapeok="t" o:connecttype="rect"/>
              </v:shapetype>
              <v:shape id="Text Box 1" o:spid="_x0000_s1026" type="#_x0000_t202" style="position:absolute;left:0;text-align:left;margin-left:1.6pt;margin-top:-41.5pt;width:467pt;height:2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" fillcolor="#d2dbc9" strokecolor="#3c621c" strokeweight="1.5pt">
                <v:textbox>
                  <w:txbxContent>
                    <w:p w14:paraId="3E5B60A2" w14:textId="4B92C43A" w:rsidR="00D225C0" w:rsidRDefault="00D225C0" w:rsidP="00D225C0">
                      <w:pPr>
                        <w:spacing w:before="0" w:after="0"/>
                        <w:rPr>
                          <w:sz w:val="20"/>
                        </w:rPr>
                      </w:pPr>
                      <w:r w:rsidRPr="00BA08AB">
                        <w:rPr>
                          <w:b/>
                          <w:bCs/>
                          <w:szCs w:val="24"/>
                        </w:rPr>
                        <w:t>Tip</w:t>
                      </w:r>
                      <w:r w:rsidRPr="00BA08AB">
                        <w:rPr>
                          <w:szCs w:val="24"/>
                        </w:rPr>
                        <w:t xml:space="preserve">: </w:t>
                      </w:r>
                      <w:r>
                        <w:rPr>
                          <w:sz w:val="20"/>
                        </w:rPr>
                        <w:t xml:space="preserve">If you get a Rasterio error similar to this, your files may have been corrupted. In order to fix this, go to your ECO_Outputs folder and delete everything. Then go back and run the </w:t>
                      </w:r>
                      <w:r>
                        <w:rPr>
                          <w:b/>
                          <w:bCs/>
                          <w:sz w:val="20"/>
                        </w:rPr>
                        <w:t>Download the ordered files</w:t>
                      </w:r>
                      <w:r>
                        <w:rPr>
                          <w:sz w:val="20"/>
                        </w:rPr>
                        <w:t xml:space="preserve">,  </w:t>
                      </w:r>
                      <w:r w:rsidRPr="00D225C0">
                        <w:rPr>
                          <w:b/>
                          <w:bCs/>
                          <w:sz w:val="20"/>
                        </w:rPr>
                        <w:t xml:space="preserve">Sort the downloaded files in </w:t>
                      </w:r>
                      <w:r>
                        <w:rPr>
                          <w:b/>
                          <w:bCs/>
                          <w:sz w:val="20"/>
                        </w:rPr>
                        <w:t xml:space="preserve">appropriate </w:t>
                      </w:r>
                      <w:r w:rsidRPr="00D225C0">
                        <w:rPr>
                          <w:b/>
                          <w:bCs/>
                          <w:sz w:val="20"/>
                        </w:rPr>
                        <w:t>subdirectories</w:t>
                      </w:r>
                      <w:r>
                        <w:rPr>
                          <w:b/>
                          <w:bCs/>
                          <w:sz w:val="20"/>
                        </w:rPr>
                        <w:t xml:space="preserve">, </w:t>
                      </w:r>
                      <w:r>
                        <w:rPr>
                          <w:sz w:val="20"/>
                        </w:rPr>
                        <w:t xml:space="preserve">and </w:t>
                      </w:r>
                      <w:r>
                        <w:rPr>
                          <w:b/>
                          <w:bCs/>
                          <w:sz w:val="20"/>
                        </w:rPr>
                        <w:t>Preprocessing the QC files</w:t>
                      </w:r>
                      <w:r>
                        <w:rPr>
                          <w:sz w:val="20"/>
                        </w:rPr>
                        <w:t xml:space="preserve"> cells. The error should be resolved.</w:t>
                      </w:r>
                    </w:p>
                    <w:p w14:paraId="078386A6" w14:textId="3EEBFA97" w:rsidR="00D225C0" w:rsidRPr="00D225C0" w:rsidRDefault="00D225C0" w:rsidP="00D225C0">
                      <w:pPr>
                        <w:spacing w:before="0"/>
                        <w:jc w:val="center"/>
                        <w:rPr>
                          <w:sz w:val="20"/>
                        </w:rPr>
                      </w:pPr>
                      <w:r>
                        <w:rPr>
                          <w:noProof/>
                          <w:sz w:val="20"/>
                        </w:rPr>
                        <w:drawing>
                          <wp:inline distT="0" distB="0" distL="0" distR="0" wp14:anchorId="7DF93BD5" wp14:editId="48277F50">
                            <wp:extent cx="5560727" cy="1760544"/>
                            <wp:effectExtent l="38100" t="38100" r="40005" b="43180"/>
                            <wp:docPr id="1469145126"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5126" name="Picture 32" descr="Text&#10;&#10;Description automatically generated"/>
                                    <pic:cNvPicPr/>
                                  </pic:nvPicPr>
                                  <pic:blipFill rotWithShape="1">
                                    <a:blip r:embed="rId82">
                                      <a:extLst>
                                        <a:ext uri="{28A0092B-C50C-407E-A947-70E740481C1C}">
                                          <a14:useLocalDpi xmlns:a14="http://schemas.microsoft.com/office/drawing/2010/main" val="0"/>
                                        </a:ext>
                                      </a:extLst>
                                    </a:blip>
                                    <a:srcRect b="35724"/>
                                    <a:stretch/>
                                  </pic:blipFill>
                                  <pic:spPr bwMode="auto">
                                    <a:xfrm>
                                      <a:off x="0" y="0"/>
                                      <a:ext cx="5576592" cy="1765567"/>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DC667F5" w14:textId="35630377" w:rsidR="00D225C0" w:rsidRDefault="00D225C0" w:rsidP="00C20771">
      <w:pPr>
        <w:spacing w:before="0" w:after="160" w:line="278" w:lineRule="auto"/>
        <w:jc w:val="center"/>
      </w:pPr>
    </w:p>
    <w:p w14:paraId="6026082D" w14:textId="3DF4779F" w:rsidR="00D225C0" w:rsidRDefault="00D225C0" w:rsidP="00C20771">
      <w:pPr>
        <w:spacing w:before="0" w:after="160" w:line="278" w:lineRule="auto"/>
        <w:jc w:val="center"/>
      </w:pPr>
    </w:p>
    <w:p w14:paraId="2A891BBF" w14:textId="732CC95D" w:rsidR="00D225C0" w:rsidRDefault="00D225C0" w:rsidP="00C20771">
      <w:pPr>
        <w:spacing w:before="0" w:after="160" w:line="278" w:lineRule="auto"/>
        <w:jc w:val="center"/>
      </w:pPr>
    </w:p>
    <w:p w14:paraId="75C6B3F7" w14:textId="77777777" w:rsidR="00D225C0" w:rsidRDefault="00D225C0" w:rsidP="00C20771">
      <w:pPr>
        <w:spacing w:before="0" w:after="160" w:line="278" w:lineRule="auto"/>
        <w:jc w:val="center"/>
      </w:pPr>
    </w:p>
    <w:p w14:paraId="220B3828" w14:textId="77777777" w:rsidR="00D225C0" w:rsidRDefault="00D225C0" w:rsidP="00C20771">
      <w:pPr>
        <w:spacing w:before="0" w:after="160" w:line="278" w:lineRule="auto"/>
        <w:jc w:val="center"/>
      </w:pPr>
    </w:p>
    <w:p w14:paraId="3ED086A7" w14:textId="77777777" w:rsidR="00D225C0" w:rsidRDefault="00D225C0" w:rsidP="00D225C0">
      <w:pPr>
        <w:spacing w:before="0" w:after="160" w:line="278" w:lineRule="auto"/>
      </w:pPr>
    </w:p>
    <w:p w14:paraId="61B42613" w14:textId="77777777" w:rsidR="00D225C0" w:rsidRPr="003F1293" w:rsidRDefault="00D225C0" w:rsidP="00D225C0">
      <w:pPr>
        <w:spacing w:before="0" w:after="160" w:line="278" w:lineRule="auto"/>
      </w:pPr>
    </w:p>
    <w:p w14:paraId="239EF18A" w14:textId="77777777" w:rsidR="00853979" w:rsidRDefault="00853979">
      <w:pPr>
        <w:rPr>
          <w:b/>
          <w:bCs/>
        </w:rPr>
      </w:pPr>
      <w:r>
        <w:rPr>
          <w:b/>
          <w:bCs/>
        </w:rPr>
        <w:br w:type="page"/>
      </w:r>
    </w:p>
    <w:p w14:paraId="735E55EC" w14:textId="4BB6170B" w:rsidR="00E567FD" w:rsidRPr="00D225C0" w:rsidRDefault="00E567FD" w:rsidP="00D225C0">
      <w:pPr>
        <w:pStyle w:val="ListParagraph"/>
        <w:numPr>
          <w:ilvl w:val="1"/>
          <w:numId w:val="11"/>
        </w:numPr>
        <w:spacing w:before="0" w:after="0" w:line="278" w:lineRule="auto"/>
      </w:pPr>
      <w:r>
        <w:rPr>
          <w:b/>
          <w:bCs/>
        </w:rPr>
        <w:lastRenderedPageBreak/>
        <w:t>Scaling the ECOSTRESS LST to normal Kelvin Scale</w:t>
      </w:r>
    </w:p>
    <w:p w14:paraId="58E4DB5C" w14:textId="12F51B6F" w:rsidR="00D225C0" w:rsidRPr="003F1293" w:rsidRDefault="00D225C0" w:rsidP="00D225C0">
      <w:pPr>
        <w:spacing w:before="0" w:after="160" w:line="278" w:lineRule="auto"/>
        <w:jc w:val="center"/>
      </w:pPr>
      <w:r>
        <w:rPr>
          <w:noProof/>
        </w:rPr>
        <w:drawing>
          <wp:inline distT="0" distB="0" distL="0" distR="0" wp14:anchorId="602A3C2B" wp14:editId="1B9439CE">
            <wp:extent cx="5373974" cy="2186335"/>
            <wp:effectExtent l="38100" t="38100" r="36830" b="36195"/>
            <wp:docPr id="1464353862"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3862" name="Picture 33"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92827" cy="2194005"/>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30F3A4" w14:textId="77777777" w:rsidR="00D225C0" w:rsidRDefault="00E567FD" w:rsidP="00E567FD">
      <w:pPr>
        <w:pStyle w:val="ListParagraph"/>
        <w:numPr>
          <w:ilvl w:val="1"/>
          <w:numId w:val="11"/>
        </w:numPr>
        <w:spacing w:before="0" w:after="160" w:line="278" w:lineRule="auto"/>
      </w:pPr>
      <w:r>
        <w:rPr>
          <w:b/>
          <w:bCs/>
        </w:rPr>
        <w:t xml:space="preserve">Unsampling using pyDMS </w:t>
      </w:r>
    </w:p>
    <w:p w14:paraId="218EDCB1" w14:textId="77777777" w:rsidR="00D225C0" w:rsidRDefault="00E567FD" w:rsidP="00400245">
      <w:pPr>
        <w:pStyle w:val="ListParagraph"/>
        <w:numPr>
          <w:ilvl w:val="2"/>
          <w:numId w:val="11"/>
        </w:numPr>
        <w:spacing w:before="0" w:after="0" w:line="278" w:lineRule="auto"/>
      </w:pPr>
      <w:r w:rsidRPr="00956E8E">
        <w:t xml:space="preserve">Use the first block of code under this header if you want to process the entire extent of the image. </w:t>
      </w:r>
    </w:p>
    <w:p w14:paraId="68A78E45" w14:textId="0A952133" w:rsidR="00400245" w:rsidRDefault="00400245" w:rsidP="00400245">
      <w:pPr>
        <w:spacing w:before="0" w:after="160" w:line="278" w:lineRule="auto"/>
        <w:jc w:val="center"/>
      </w:pPr>
      <w:r>
        <w:rPr>
          <w:noProof/>
        </w:rPr>
        <w:drawing>
          <wp:inline distT="0" distB="0" distL="0" distR="0" wp14:anchorId="16276797" wp14:editId="7A6B6A18">
            <wp:extent cx="5185972" cy="1308128"/>
            <wp:effectExtent l="38100" t="38100" r="34290" b="38100"/>
            <wp:docPr id="32202617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6174" name="Picture 34"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24740" cy="1317907"/>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1341CA" w14:textId="407B0D16" w:rsidR="00E567FD" w:rsidRDefault="00E567FD" w:rsidP="00D225C0">
      <w:pPr>
        <w:pStyle w:val="ListParagraph"/>
        <w:numPr>
          <w:ilvl w:val="2"/>
          <w:numId w:val="11"/>
        </w:numPr>
        <w:spacing w:before="0" w:after="160" w:line="278" w:lineRule="auto"/>
      </w:pPr>
      <w:r w:rsidRPr="00956E8E">
        <w:t>Use the second block of code under this header if you only want to sample part of the image</w:t>
      </w:r>
      <w:r w:rsidR="00400245">
        <w:t>.</w:t>
      </w:r>
    </w:p>
    <w:p w14:paraId="406D56CA" w14:textId="1DF9DEC0" w:rsidR="00400245" w:rsidRDefault="00400245" w:rsidP="00400245">
      <w:pPr>
        <w:spacing w:before="0" w:after="160" w:line="278" w:lineRule="auto"/>
        <w:jc w:val="center"/>
      </w:pPr>
      <w:r>
        <w:rPr>
          <w:noProof/>
        </w:rPr>
        <w:drawing>
          <wp:inline distT="0" distB="0" distL="0" distR="0" wp14:anchorId="3204DD09" wp14:editId="6839547F">
            <wp:extent cx="5943600" cy="1041400"/>
            <wp:effectExtent l="38100" t="38100" r="38100" b="38100"/>
            <wp:docPr id="1602768619" name="Picture 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8619" name="Picture 35" descr="Text,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041400"/>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C179A3" w14:textId="77777777" w:rsidR="00853979" w:rsidRDefault="00853979">
      <w:r>
        <w:br w:type="page"/>
      </w:r>
    </w:p>
    <w:p w14:paraId="4ECF8A05" w14:textId="0248BE84" w:rsidR="00E567FD" w:rsidRDefault="00E567FD" w:rsidP="007A4639">
      <w:pPr>
        <w:pStyle w:val="ListParagraph"/>
        <w:numPr>
          <w:ilvl w:val="0"/>
          <w:numId w:val="11"/>
        </w:numPr>
        <w:spacing w:before="0" w:after="0" w:line="278" w:lineRule="auto"/>
      </w:pPr>
      <w:r>
        <w:lastRenderedPageBreak/>
        <w:t xml:space="preserve">Once you have run these modules, you now have sharpened ECOSTRESS imagery! In order to see an </w:t>
      </w:r>
      <w:r w:rsidRPr="00956E8E">
        <w:rPr>
          <w:b/>
          <w:bCs/>
        </w:rPr>
        <w:t>image plotted</w:t>
      </w:r>
      <w:r>
        <w:t xml:space="preserve"> of the sharpened scenes, you can run the bloc</w:t>
      </w:r>
      <w:r w:rsidR="00E24669">
        <w:t>k</w:t>
      </w:r>
      <w:r>
        <w:t xml:space="preserve"> of code under the </w:t>
      </w:r>
      <w:r>
        <w:rPr>
          <w:b/>
          <w:bCs/>
        </w:rPr>
        <w:t>Display</w:t>
      </w:r>
      <w:r>
        <w:t xml:space="preserve"> section. </w:t>
      </w:r>
    </w:p>
    <w:p w14:paraId="2EB24987" w14:textId="652060B0" w:rsidR="00400245" w:rsidRDefault="007A4639" w:rsidP="007A4639">
      <w:pPr>
        <w:spacing w:before="0" w:after="160" w:line="278" w:lineRule="auto"/>
        <w:jc w:val="center"/>
      </w:pPr>
      <w:r>
        <w:rPr>
          <w:noProof/>
        </w:rPr>
        <w:drawing>
          <wp:inline distT="0" distB="0" distL="0" distR="0" wp14:anchorId="262A2D2F" wp14:editId="0DFAC3E1">
            <wp:extent cx="5062469" cy="2255395"/>
            <wp:effectExtent l="38100" t="38100" r="43180" b="43815"/>
            <wp:docPr id="606042636"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2636" name="Picture 37" descr="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81508" cy="2263877"/>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AEEBF08" w14:textId="77777777" w:rsidR="00E567FD" w:rsidRPr="005F24C4" w:rsidRDefault="00E567FD" w:rsidP="00400245">
      <w:pPr>
        <w:pStyle w:val="ListParagraph"/>
        <w:numPr>
          <w:ilvl w:val="1"/>
          <w:numId w:val="11"/>
        </w:numPr>
        <w:spacing w:before="0" w:after="0" w:line="278" w:lineRule="auto"/>
      </w:pPr>
      <w:r>
        <w:t xml:space="preserve">Example of </w:t>
      </w:r>
      <w:r>
        <w:rPr>
          <w:b/>
          <w:bCs/>
        </w:rPr>
        <w:t>Plot one random sharpened image:</w:t>
      </w:r>
    </w:p>
    <w:p w14:paraId="20CE402F" w14:textId="16753527" w:rsidR="00E567FD" w:rsidRDefault="00400245" w:rsidP="00615D38">
      <w:pPr>
        <w:spacing w:before="0"/>
        <w:jc w:val="center"/>
      </w:pPr>
      <w:r>
        <w:rPr>
          <w:noProof/>
        </w:rPr>
        <w:drawing>
          <wp:inline distT="0" distB="0" distL="0" distR="0" wp14:anchorId="2984D137" wp14:editId="304A260C">
            <wp:extent cx="2894721" cy="4437089"/>
            <wp:effectExtent l="38100" t="38100" r="39370" b="33655"/>
            <wp:docPr id="398484824"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824" name="Picture 36"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10277" cy="4460934"/>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sectPr w:rsidR="00E567FD" w:rsidSect="00416168">
      <w:footerReference w:type="even" r:id="rId88"/>
      <w:footerReference w:type="default" r:id="rId89"/>
      <w:headerReference w:type="first" r:id="rId9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DE1293" w14:textId="77777777" w:rsidR="00895F03" w:rsidRDefault="00895F03" w:rsidP="00FA7F74">
      <w:pPr>
        <w:spacing w:before="0" w:after="0" w:line="240" w:lineRule="auto"/>
      </w:pPr>
      <w:r>
        <w:separator/>
      </w:r>
    </w:p>
  </w:endnote>
  <w:endnote w:type="continuationSeparator" w:id="0">
    <w:p w14:paraId="6218354D" w14:textId="77777777" w:rsidR="00895F03" w:rsidRDefault="00895F03" w:rsidP="00FA7F74">
      <w:pPr>
        <w:spacing w:before="0" w:after="0" w:line="240" w:lineRule="auto"/>
      </w:pPr>
      <w:r>
        <w:continuationSeparator/>
      </w:r>
    </w:p>
  </w:endnote>
  <w:endnote w:type="continuationNotice" w:id="1">
    <w:p w14:paraId="03D08F3A" w14:textId="77777777" w:rsidR="00895F03" w:rsidRDefault="00895F0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Body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3603260"/>
      <w:docPartObj>
        <w:docPartGallery w:val="Page Numbers (Bottom of Page)"/>
        <w:docPartUnique/>
      </w:docPartObj>
    </w:sdtPr>
    <w:sdtContent>
      <w:p w14:paraId="58A19DE1"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32B5EE"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4480216"/>
      <w:docPartObj>
        <w:docPartGallery w:val="Page Numbers (Bottom of Page)"/>
        <w:docPartUnique/>
      </w:docPartObj>
    </w:sdtPr>
    <w:sdtContent>
      <w:p w14:paraId="32F2A178"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293703" w14:textId="77777777" w:rsidR="005938AA" w:rsidRDefault="005C5A32" w:rsidP="005C5A32">
    <w:pPr>
      <w:pStyle w:val="Footer"/>
      <w:jc w:val="right"/>
    </w:pPr>
    <w:r>
      <w:rPr>
        <w:noProof/>
      </w:rPr>
      <w:drawing>
        <wp:inline distT="0" distB="0" distL="0" distR="0" wp14:anchorId="1D652203" wp14:editId="4BD68C8E">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00DAF7A9" wp14:editId="6B5BBA3A">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9845BD" w14:textId="77777777" w:rsidR="00895F03" w:rsidRDefault="00895F03" w:rsidP="00FA7F74">
      <w:pPr>
        <w:spacing w:before="0" w:after="0" w:line="240" w:lineRule="auto"/>
      </w:pPr>
      <w:r>
        <w:separator/>
      </w:r>
    </w:p>
  </w:footnote>
  <w:footnote w:type="continuationSeparator" w:id="0">
    <w:p w14:paraId="6907DE91" w14:textId="77777777" w:rsidR="00895F03" w:rsidRDefault="00895F03" w:rsidP="00FA7F74">
      <w:pPr>
        <w:spacing w:before="0" w:after="0" w:line="240" w:lineRule="auto"/>
      </w:pPr>
      <w:r>
        <w:continuationSeparator/>
      </w:r>
    </w:p>
  </w:footnote>
  <w:footnote w:type="continuationNotice" w:id="1">
    <w:p w14:paraId="01C41FBB" w14:textId="77777777" w:rsidR="00895F03" w:rsidRDefault="00895F0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D50B" w14:textId="31C10677" w:rsidR="008E4FA4" w:rsidRPr="00430090" w:rsidRDefault="00430090" w:rsidP="00430090">
    <w:pPr>
      <w:spacing w:before="0" w:after="0" w:line="240" w:lineRule="auto"/>
      <w:rPr>
        <w:rFonts w:ascii="Aptos" w:eastAsia="Times New Roman" w:hAnsi="Aptos" w:cs="Times New Roman"/>
        <w:color w:val="7F7F7F" w:themeColor="text1" w:themeTint="80"/>
        <w:sz w:val="22"/>
        <w:szCs w:val="22"/>
      </w:rPr>
    </w:pPr>
    <w:r w:rsidRPr="0068540C">
      <w:rPr>
        <w:rFonts w:ascii="Aptos" w:eastAsia="Times New Roman" w:hAnsi="Aptos" w:cs="Times New Roman"/>
        <w:color w:val="7F7F7F" w:themeColor="text1" w:themeTint="80"/>
        <w:sz w:val="22"/>
        <w:szCs w:val="22"/>
      </w:rPr>
      <w:t>Caroline Baumann - Jet Propulsion Laboratory, California Institute of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F33A90"/>
    <w:multiLevelType w:val="hybridMultilevel"/>
    <w:tmpl w:val="93E8B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864764"/>
    <w:multiLevelType w:val="hybridMultilevel"/>
    <w:tmpl w:val="E1AAD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8E5C87"/>
    <w:multiLevelType w:val="hybridMultilevel"/>
    <w:tmpl w:val="8E84055E"/>
    <w:lvl w:ilvl="0" w:tplc="2D1AC4B8">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A305C8"/>
    <w:multiLevelType w:val="hybridMultilevel"/>
    <w:tmpl w:val="6F384B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3D2E16"/>
    <w:multiLevelType w:val="hybridMultilevel"/>
    <w:tmpl w:val="01C2C6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2E305AB"/>
    <w:multiLevelType w:val="hybridMultilevel"/>
    <w:tmpl w:val="77F2E3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B04D33"/>
    <w:multiLevelType w:val="hybridMultilevel"/>
    <w:tmpl w:val="E048D90E"/>
    <w:lvl w:ilvl="0" w:tplc="A726F8B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1D7BF3"/>
    <w:multiLevelType w:val="hybridMultilevel"/>
    <w:tmpl w:val="725467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87441">
    <w:abstractNumId w:val="10"/>
  </w:num>
  <w:num w:numId="2" w16cid:durableId="963971905">
    <w:abstractNumId w:val="9"/>
  </w:num>
  <w:num w:numId="3" w16cid:durableId="74016380">
    <w:abstractNumId w:val="7"/>
  </w:num>
  <w:num w:numId="4" w16cid:durableId="241303958">
    <w:abstractNumId w:val="10"/>
  </w:num>
  <w:num w:numId="5" w16cid:durableId="26028746">
    <w:abstractNumId w:val="5"/>
  </w:num>
  <w:num w:numId="6" w16cid:durableId="439909552">
    <w:abstractNumId w:val="6"/>
  </w:num>
  <w:num w:numId="7" w16cid:durableId="743914531">
    <w:abstractNumId w:val="0"/>
  </w:num>
  <w:num w:numId="8" w16cid:durableId="934048811">
    <w:abstractNumId w:val="1"/>
  </w:num>
  <w:num w:numId="9" w16cid:durableId="1678732800">
    <w:abstractNumId w:val="3"/>
  </w:num>
  <w:num w:numId="10" w16cid:durableId="1648439509">
    <w:abstractNumId w:val="2"/>
  </w:num>
  <w:num w:numId="11" w16cid:durableId="1844663249">
    <w:abstractNumId w:val="8"/>
  </w:num>
  <w:num w:numId="12" w16cid:durableId="10513431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6"/>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43"/>
    <w:rsid w:val="0001542E"/>
    <w:rsid w:val="0003514B"/>
    <w:rsid w:val="000500CC"/>
    <w:rsid w:val="0005593D"/>
    <w:rsid w:val="00082436"/>
    <w:rsid w:val="00084E5A"/>
    <w:rsid w:val="0008648F"/>
    <w:rsid w:val="000A1FFD"/>
    <w:rsid w:val="000B5BC8"/>
    <w:rsid w:val="000C1114"/>
    <w:rsid w:val="000D049E"/>
    <w:rsid w:val="000D0656"/>
    <w:rsid w:val="000F2261"/>
    <w:rsid w:val="00113014"/>
    <w:rsid w:val="00113A34"/>
    <w:rsid w:val="0011589C"/>
    <w:rsid w:val="001175E9"/>
    <w:rsid w:val="00136733"/>
    <w:rsid w:val="001413A1"/>
    <w:rsid w:val="00153609"/>
    <w:rsid w:val="001760D1"/>
    <w:rsid w:val="00183585"/>
    <w:rsid w:val="001838B1"/>
    <w:rsid w:val="001C466F"/>
    <w:rsid w:val="001E2300"/>
    <w:rsid w:val="001F0837"/>
    <w:rsid w:val="002402EC"/>
    <w:rsid w:val="002527F7"/>
    <w:rsid w:val="00280CFA"/>
    <w:rsid w:val="002A140E"/>
    <w:rsid w:val="002B03DB"/>
    <w:rsid w:val="002D1B56"/>
    <w:rsid w:val="002E68DC"/>
    <w:rsid w:val="002F7819"/>
    <w:rsid w:val="00311114"/>
    <w:rsid w:val="003469A9"/>
    <w:rsid w:val="00355DC9"/>
    <w:rsid w:val="003A0017"/>
    <w:rsid w:val="003A66BF"/>
    <w:rsid w:val="003D4252"/>
    <w:rsid w:val="003D70B9"/>
    <w:rsid w:val="003F2ECB"/>
    <w:rsid w:val="003F3818"/>
    <w:rsid w:val="00400245"/>
    <w:rsid w:val="00416168"/>
    <w:rsid w:val="00416924"/>
    <w:rsid w:val="00421551"/>
    <w:rsid w:val="00430090"/>
    <w:rsid w:val="0043109A"/>
    <w:rsid w:val="004428A0"/>
    <w:rsid w:val="00473DE7"/>
    <w:rsid w:val="004D43C3"/>
    <w:rsid w:val="004D748D"/>
    <w:rsid w:val="004E3F1D"/>
    <w:rsid w:val="004E4B07"/>
    <w:rsid w:val="004E4BF5"/>
    <w:rsid w:val="005043C1"/>
    <w:rsid w:val="005140D1"/>
    <w:rsid w:val="00516AC6"/>
    <w:rsid w:val="00533914"/>
    <w:rsid w:val="00546788"/>
    <w:rsid w:val="00550CB1"/>
    <w:rsid w:val="0055231E"/>
    <w:rsid w:val="00554E9C"/>
    <w:rsid w:val="00563BBB"/>
    <w:rsid w:val="00576A26"/>
    <w:rsid w:val="005938AA"/>
    <w:rsid w:val="005939B5"/>
    <w:rsid w:val="005A4962"/>
    <w:rsid w:val="005B231E"/>
    <w:rsid w:val="005B5336"/>
    <w:rsid w:val="005C5A32"/>
    <w:rsid w:val="005D63A3"/>
    <w:rsid w:val="005E0AC3"/>
    <w:rsid w:val="00602BC4"/>
    <w:rsid w:val="00615D38"/>
    <w:rsid w:val="00663D17"/>
    <w:rsid w:val="0066637D"/>
    <w:rsid w:val="00672608"/>
    <w:rsid w:val="00686750"/>
    <w:rsid w:val="006A08E9"/>
    <w:rsid w:val="006D5C36"/>
    <w:rsid w:val="006E1D71"/>
    <w:rsid w:val="007026CA"/>
    <w:rsid w:val="00714BB5"/>
    <w:rsid w:val="00753E3C"/>
    <w:rsid w:val="00756ABC"/>
    <w:rsid w:val="007A4639"/>
    <w:rsid w:val="007E4772"/>
    <w:rsid w:val="007F7033"/>
    <w:rsid w:val="007F7B65"/>
    <w:rsid w:val="008140DE"/>
    <w:rsid w:val="0083659F"/>
    <w:rsid w:val="00852EBC"/>
    <w:rsid w:val="00853979"/>
    <w:rsid w:val="0086303F"/>
    <w:rsid w:val="00880486"/>
    <w:rsid w:val="00895F03"/>
    <w:rsid w:val="008A4FC7"/>
    <w:rsid w:val="008B271C"/>
    <w:rsid w:val="008B5864"/>
    <w:rsid w:val="008C1F64"/>
    <w:rsid w:val="008E4FA4"/>
    <w:rsid w:val="008E5659"/>
    <w:rsid w:val="008F2D7F"/>
    <w:rsid w:val="00902264"/>
    <w:rsid w:val="00907DCA"/>
    <w:rsid w:val="009310DA"/>
    <w:rsid w:val="009331B3"/>
    <w:rsid w:val="0093358D"/>
    <w:rsid w:val="00934FB8"/>
    <w:rsid w:val="00945143"/>
    <w:rsid w:val="00955BD2"/>
    <w:rsid w:val="00961446"/>
    <w:rsid w:val="00963379"/>
    <w:rsid w:val="00973C85"/>
    <w:rsid w:val="00977377"/>
    <w:rsid w:val="009B0C78"/>
    <w:rsid w:val="009B240C"/>
    <w:rsid w:val="009B698F"/>
    <w:rsid w:val="009B7E4A"/>
    <w:rsid w:val="009E1FEB"/>
    <w:rsid w:val="009E5DB9"/>
    <w:rsid w:val="00A00C22"/>
    <w:rsid w:val="00A11E12"/>
    <w:rsid w:val="00A618E6"/>
    <w:rsid w:val="00A74CAA"/>
    <w:rsid w:val="00A7584E"/>
    <w:rsid w:val="00A82BEB"/>
    <w:rsid w:val="00AA6A42"/>
    <w:rsid w:val="00AB7870"/>
    <w:rsid w:val="00B07139"/>
    <w:rsid w:val="00B14695"/>
    <w:rsid w:val="00B17C69"/>
    <w:rsid w:val="00B226F2"/>
    <w:rsid w:val="00B238AE"/>
    <w:rsid w:val="00B4349A"/>
    <w:rsid w:val="00B77DF6"/>
    <w:rsid w:val="00B811C6"/>
    <w:rsid w:val="00BA08AB"/>
    <w:rsid w:val="00BC44BA"/>
    <w:rsid w:val="00BE0269"/>
    <w:rsid w:val="00BE292F"/>
    <w:rsid w:val="00BE3010"/>
    <w:rsid w:val="00BE5602"/>
    <w:rsid w:val="00BE6786"/>
    <w:rsid w:val="00BF0E4D"/>
    <w:rsid w:val="00BF7059"/>
    <w:rsid w:val="00C20346"/>
    <w:rsid w:val="00C20771"/>
    <w:rsid w:val="00C54E90"/>
    <w:rsid w:val="00C57FEB"/>
    <w:rsid w:val="00C7235A"/>
    <w:rsid w:val="00C76642"/>
    <w:rsid w:val="00C767BA"/>
    <w:rsid w:val="00CB494E"/>
    <w:rsid w:val="00CC714F"/>
    <w:rsid w:val="00CD1501"/>
    <w:rsid w:val="00CD201B"/>
    <w:rsid w:val="00CD3DE8"/>
    <w:rsid w:val="00CD4C74"/>
    <w:rsid w:val="00CE11CE"/>
    <w:rsid w:val="00CF3B90"/>
    <w:rsid w:val="00D225C0"/>
    <w:rsid w:val="00D7101C"/>
    <w:rsid w:val="00D72E73"/>
    <w:rsid w:val="00D74089"/>
    <w:rsid w:val="00D81323"/>
    <w:rsid w:val="00DA4D90"/>
    <w:rsid w:val="00DA7F3E"/>
    <w:rsid w:val="00DB5448"/>
    <w:rsid w:val="00DC11C3"/>
    <w:rsid w:val="00DE7E81"/>
    <w:rsid w:val="00E12702"/>
    <w:rsid w:val="00E201BD"/>
    <w:rsid w:val="00E24669"/>
    <w:rsid w:val="00E567FD"/>
    <w:rsid w:val="00E85D33"/>
    <w:rsid w:val="00E91FE4"/>
    <w:rsid w:val="00EA2D61"/>
    <w:rsid w:val="00ED34A1"/>
    <w:rsid w:val="00F07B26"/>
    <w:rsid w:val="00F07B9D"/>
    <w:rsid w:val="00F07F83"/>
    <w:rsid w:val="00F27098"/>
    <w:rsid w:val="00F34572"/>
    <w:rsid w:val="00F63BB9"/>
    <w:rsid w:val="00F70249"/>
    <w:rsid w:val="00F978BE"/>
    <w:rsid w:val="00FA7F74"/>
    <w:rsid w:val="00FB33C8"/>
    <w:rsid w:val="00FD54B4"/>
    <w:rsid w:val="00FE0685"/>
    <w:rsid w:val="00FF33D1"/>
    <w:rsid w:val="00FF4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9CB39"/>
  <w15:chartTrackingRefBased/>
  <w15:docId w15:val="{8BCDA57F-1B58-F441-AB99-3AE7D4E1F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BC4"/>
    <w:rPr>
      <w:sz w:val="24"/>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table" w:styleId="TableGrid">
    <w:name w:val="Table Grid"/>
    <w:basedOn w:val="TableNormal"/>
    <w:uiPriority w:val="39"/>
    <w:rsid w:val="002527F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16AC6"/>
    <w:rPr>
      <w:sz w:val="16"/>
      <w:szCs w:val="16"/>
    </w:rPr>
  </w:style>
  <w:style w:type="paragraph" w:styleId="CommentText">
    <w:name w:val="annotation text"/>
    <w:basedOn w:val="Normal"/>
    <w:link w:val="CommentTextChar"/>
    <w:uiPriority w:val="99"/>
    <w:semiHidden/>
    <w:unhideWhenUsed/>
    <w:rsid w:val="00516AC6"/>
    <w:pPr>
      <w:spacing w:line="240" w:lineRule="auto"/>
    </w:pPr>
    <w:rPr>
      <w:sz w:val="20"/>
    </w:rPr>
  </w:style>
  <w:style w:type="character" w:customStyle="1" w:styleId="CommentTextChar">
    <w:name w:val="Comment Text Char"/>
    <w:basedOn w:val="DefaultParagraphFont"/>
    <w:link w:val="CommentText"/>
    <w:uiPriority w:val="99"/>
    <w:semiHidden/>
    <w:rsid w:val="00516AC6"/>
    <w:rPr>
      <w:sz w:val="20"/>
      <w:szCs w:val="20"/>
    </w:rPr>
  </w:style>
  <w:style w:type="paragraph" w:styleId="CommentSubject">
    <w:name w:val="annotation subject"/>
    <w:basedOn w:val="CommentText"/>
    <w:next w:val="CommentText"/>
    <w:link w:val="CommentSubjectChar"/>
    <w:uiPriority w:val="99"/>
    <w:semiHidden/>
    <w:unhideWhenUsed/>
    <w:rsid w:val="00516AC6"/>
    <w:rPr>
      <w:b/>
      <w:bCs/>
    </w:rPr>
  </w:style>
  <w:style w:type="character" w:customStyle="1" w:styleId="CommentSubjectChar">
    <w:name w:val="Comment Subject Char"/>
    <w:basedOn w:val="CommentTextChar"/>
    <w:link w:val="CommentSubject"/>
    <w:uiPriority w:val="99"/>
    <w:semiHidden/>
    <w:rsid w:val="00516AC6"/>
    <w:rPr>
      <w:b/>
      <w:bCs/>
      <w:sz w:val="20"/>
      <w:szCs w:val="20"/>
    </w:rPr>
  </w:style>
  <w:style w:type="character" w:styleId="FollowedHyperlink">
    <w:name w:val="FollowedHyperlink"/>
    <w:basedOn w:val="DefaultParagraphFont"/>
    <w:uiPriority w:val="99"/>
    <w:semiHidden/>
    <w:unhideWhenUsed/>
    <w:rsid w:val="00BE292F"/>
    <w:rPr>
      <w:color w:val="BA6906" w:themeColor="followedHyperlink"/>
      <w:u w:val="single"/>
    </w:rPr>
  </w:style>
  <w:style w:type="character" w:styleId="UnresolvedMention">
    <w:name w:val="Unresolved Mention"/>
    <w:basedOn w:val="DefaultParagraphFont"/>
    <w:uiPriority w:val="99"/>
    <w:semiHidden/>
    <w:unhideWhenUsed/>
    <w:rsid w:val="004E4B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ECOSTRESS-Tutorials/ECOSTRESS-Sharpening-Tutoria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hyperlink" Target="https://ecostress.jpl.nasa.gov/tutorial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hyperlink" Target="https://dataspace.copernicus.eu/"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ecostress.jpl.nasa.gov/data"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dataspace.copernicus.eu/"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image" Target="media/image660.png"/><Relationship Id="rId19" Type="http://schemas.openxmlformats.org/officeDocument/2006/relationships/image" Target="media/image7.png"/></Relationships>
</file>

<file path=word/_rels/footer2.xml.rels><?xml version="1.0" encoding="UTF-8" standalone="yes"?>
<Relationships xmlns="http://schemas.openxmlformats.org/package/2006/relationships"><Relationship Id="rId3" Type="http://schemas.openxmlformats.org/officeDocument/2006/relationships/image" Target="media/image74.jpg"/><Relationship Id="rId2" Type="http://schemas.openxmlformats.org/officeDocument/2006/relationships/image" Target="media/image73.svg"/><Relationship Id="rId1"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umann/Library/Group%20Containers/UBF8T346G9.Office/User%20Content.localized/Templates.localized/Tutorial_Template.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13" ma:contentTypeDescription="Create a new document." ma:contentTypeScope="" ma:versionID="cd4566d225dccc1a7446eb2134db6570">
  <xsd:schema xmlns:xsd="http://www.w3.org/2001/XMLSchema" xmlns:xs="http://www.w3.org/2001/XMLSchema" xmlns:p="http://schemas.microsoft.com/office/2006/metadata/properties" xmlns:ns2="34c487c3-63c2-4319-9152-f11f0e98436b" xmlns:ns3="8d758607-b57b-4368-964e-059def9b2fee" targetNamespace="http://schemas.microsoft.com/office/2006/metadata/properties" ma:root="true" ma:fieldsID="ad7efe4f7c960bbe406e4b53bc62ba97" ns2:_="" ns3:_="">
    <xsd:import namespace="34c487c3-63c2-4319-9152-f11f0e98436b"/>
    <xsd:import namespace="8d758607-b57b-4368-964e-059def9b2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283c9-5dc3-4342-a46e-d374fcd9782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d758607-b57b-4368-964e-059def9b2f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57e21ab-ebee-4337-b4bd-35ba2aca932b}" ma:internalName="TaxCatchAll" ma:showField="CatchAllData" ma:web="8d758607-b57b-4368-964e-059def9b2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34c487c3-63c2-4319-9152-f11f0e98436b">
      <Terms xmlns="http://schemas.microsoft.com/office/infopath/2007/PartnerControls"/>
    </lcf76f155ced4ddcb4097134ff3c332f>
    <TaxCatchAll xmlns="8d758607-b57b-4368-964e-059def9b2fee" xsi:nil="true"/>
  </documentManagement>
</p:properties>
</file>

<file path=customXml/itemProps1.xml><?xml version="1.0" encoding="utf-8"?>
<ds:datastoreItem xmlns:ds="http://schemas.openxmlformats.org/officeDocument/2006/customXml" ds:itemID="{261F8CF3-70E9-461C-829A-36A03C512A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c487c3-63c2-4319-9152-f11f0e98436b"/>
    <ds:schemaRef ds:uri="8d758607-b57b-4368-964e-059def9b2f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customXml/itemProps3.xml><?xml version="1.0" encoding="utf-8"?>
<ds:datastoreItem xmlns:ds="http://schemas.openxmlformats.org/officeDocument/2006/customXml" ds:itemID="{51F7DF87-F252-4224-9DDE-3CB984335520}">
  <ds:schemaRefs>
    <ds:schemaRef ds:uri="http://schemas.microsoft.com/sharepoint/v3/contenttype/forms"/>
  </ds:schemaRefs>
</ds:datastoreItem>
</file>

<file path=customXml/itemProps4.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 ds:uri="34c487c3-63c2-4319-9152-f11f0e98436b"/>
    <ds:schemaRef ds:uri="8d758607-b57b-4368-964e-059def9b2fee"/>
  </ds:schemaRefs>
</ds:datastoreItem>
</file>

<file path=docProps/app.xml><?xml version="1.0" encoding="utf-8"?>
<Properties xmlns="http://schemas.openxmlformats.org/officeDocument/2006/extended-properties" xmlns:vt="http://schemas.openxmlformats.org/officeDocument/2006/docPropsVTypes">
  <Template>Tutorial_Template.dotx</Template>
  <TotalTime>0</TotalTime>
  <Pages>23</Pages>
  <Words>2278</Words>
  <Characters>12987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3</cp:revision>
  <cp:lastPrinted>2024-12-02T17:59:00Z</cp:lastPrinted>
  <dcterms:created xsi:type="dcterms:W3CDTF">2024-12-02T17:59:00Z</dcterms:created>
  <dcterms:modified xsi:type="dcterms:W3CDTF">2024-12-02T17:59:00Z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y fmtid="{D5CDD505-2E9C-101B-9397-08002B2CF9AE}" pid="3" name="MediaServiceImageTags">
    <vt:lpwstr/>
  </property>
</Properties>
</file>